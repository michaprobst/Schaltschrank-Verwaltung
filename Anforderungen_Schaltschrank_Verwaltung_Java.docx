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466" w:rsidRDefault="00155466" w:rsidP="009542B1">
      <w:pPr>
        <w:autoSpaceDE w:val="0"/>
        <w:autoSpaceDN w:val="0"/>
        <w:adjustRightInd w:val="0"/>
      </w:pPr>
      <w:r w:rsidRPr="00155466">
        <w:t xml:space="preserve"> </w:t>
      </w:r>
    </w:p>
    <w:p w:rsidR="00E241A4" w:rsidRDefault="00E241A4" w:rsidP="009542B1">
      <w:pPr>
        <w:autoSpaceDE w:val="0"/>
        <w:autoSpaceDN w:val="0"/>
        <w:adjustRightInd w:val="0"/>
      </w:pPr>
    </w:p>
    <w:p w:rsidR="00E241A4" w:rsidRDefault="00E241A4" w:rsidP="009542B1">
      <w:pPr>
        <w:autoSpaceDE w:val="0"/>
        <w:autoSpaceDN w:val="0"/>
        <w:adjustRightInd w:val="0"/>
      </w:pPr>
    </w:p>
    <w:p w:rsidR="00E241A4" w:rsidRDefault="00E241A4" w:rsidP="009542B1">
      <w:pPr>
        <w:autoSpaceDE w:val="0"/>
        <w:autoSpaceDN w:val="0"/>
        <w:adjustRightInd w:val="0"/>
      </w:pPr>
    </w:p>
    <w:p w:rsidR="00E241A4" w:rsidRDefault="00E241A4" w:rsidP="009542B1">
      <w:pPr>
        <w:autoSpaceDE w:val="0"/>
        <w:autoSpaceDN w:val="0"/>
        <w:adjustRightInd w:val="0"/>
        <w:rPr>
          <w:b/>
          <w:sz w:val="28"/>
        </w:rPr>
      </w:pPr>
    </w:p>
    <w:p w:rsidR="00E241A4" w:rsidRDefault="00E241A4" w:rsidP="009542B1">
      <w:pPr>
        <w:autoSpaceDE w:val="0"/>
        <w:autoSpaceDN w:val="0"/>
        <w:adjustRightInd w:val="0"/>
        <w:rPr>
          <w:b/>
          <w:sz w:val="28"/>
        </w:rPr>
      </w:pPr>
    </w:p>
    <w:p w:rsidR="00E241A4" w:rsidRDefault="00E241A4" w:rsidP="009542B1">
      <w:pPr>
        <w:autoSpaceDE w:val="0"/>
        <w:autoSpaceDN w:val="0"/>
        <w:adjustRightInd w:val="0"/>
        <w:rPr>
          <w:b/>
          <w:sz w:val="28"/>
        </w:rPr>
      </w:pPr>
    </w:p>
    <w:p w:rsidR="00E241A4" w:rsidRDefault="00ED1335" w:rsidP="009542B1">
      <w:pPr>
        <w:autoSpaceDE w:val="0"/>
        <w:autoSpaceDN w:val="0"/>
        <w:adjustRightInd w:val="0"/>
        <w:rPr>
          <w:b/>
          <w:color w:val="0F265C" w:themeColor="accent2"/>
          <w:sz w:val="32"/>
        </w:rPr>
      </w:pPr>
      <w:r w:rsidRPr="00120F76">
        <w:rPr>
          <w:b/>
          <w:color w:val="D3D325" w:themeColor="accent4"/>
          <w:sz w:val="32"/>
        </w:rPr>
        <w:t>//</w:t>
      </w:r>
      <w:r w:rsidRPr="00120F76">
        <w:rPr>
          <w:b/>
          <w:sz w:val="32"/>
        </w:rPr>
        <w:t xml:space="preserve"> </w:t>
      </w:r>
      <w:r w:rsidR="00E241A4" w:rsidRPr="00120F76">
        <w:rPr>
          <w:b/>
          <w:color w:val="0F265C" w:themeColor="accent2"/>
          <w:sz w:val="32"/>
        </w:rPr>
        <w:t xml:space="preserve">Anforderungen </w:t>
      </w:r>
      <w:r w:rsidR="003200DA">
        <w:rPr>
          <w:b/>
          <w:color w:val="0F265C" w:themeColor="accent2"/>
          <w:sz w:val="32"/>
        </w:rPr>
        <w:t xml:space="preserve">Schaltschrank-Verwaltung </w:t>
      </w:r>
      <w:r w:rsidR="0035459F">
        <w:rPr>
          <w:b/>
          <w:color w:val="0F265C" w:themeColor="accent2"/>
          <w:sz w:val="32"/>
        </w:rPr>
        <w:t>(Java) v</w:t>
      </w:r>
      <w:r w:rsidR="003200DA">
        <w:rPr>
          <w:b/>
          <w:color w:val="0F265C" w:themeColor="accent2"/>
          <w:sz w:val="32"/>
        </w:rPr>
        <w:t>1.0</w:t>
      </w:r>
      <w:bookmarkStart w:id="0" w:name="_GoBack"/>
      <w:bookmarkEnd w:id="0"/>
    </w:p>
    <w:p w:rsidR="00120F76" w:rsidRDefault="00120F76" w:rsidP="009542B1">
      <w:pPr>
        <w:autoSpaceDE w:val="0"/>
        <w:autoSpaceDN w:val="0"/>
        <w:adjustRightInd w:val="0"/>
        <w:rPr>
          <w:b/>
          <w:color w:val="0F265C" w:themeColor="accent2"/>
          <w:sz w:val="32"/>
        </w:rPr>
      </w:pPr>
    </w:p>
    <w:p w:rsidR="00120F76" w:rsidRPr="00120F76" w:rsidRDefault="00120F76" w:rsidP="00120F76">
      <w:pPr>
        <w:autoSpaceDE w:val="0"/>
        <w:autoSpaceDN w:val="0"/>
        <w:adjustRightInd w:val="0"/>
        <w:ind w:firstLine="709"/>
        <w:rPr>
          <w:b/>
          <w:sz w:val="28"/>
        </w:rPr>
      </w:pPr>
      <w:r w:rsidRPr="00120F76">
        <w:rPr>
          <w:b/>
          <w:color w:val="D3D325" w:themeColor="accent4"/>
          <w:sz w:val="28"/>
        </w:rPr>
        <w:t>//</w:t>
      </w:r>
      <w:r w:rsidRPr="00120F76">
        <w:rPr>
          <w:b/>
          <w:color w:val="0F265C" w:themeColor="accent2"/>
          <w:sz w:val="28"/>
        </w:rPr>
        <w:t xml:space="preserve"> </w:t>
      </w:r>
      <w:r w:rsidR="00CE6B24">
        <w:rPr>
          <w:b/>
          <w:color w:val="0F265C" w:themeColor="accent2"/>
          <w:sz w:val="28"/>
        </w:rPr>
        <w:t>Architektur</w:t>
      </w:r>
    </w:p>
    <w:p w:rsidR="00E70FAD" w:rsidRDefault="00E70FAD" w:rsidP="00ED1335">
      <w:pPr>
        <w:autoSpaceDE w:val="0"/>
        <w:autoSpaceDN w:val="0"/>
        <w:adjustRightInd w:val="0"/>
        <w:rPr>
          <w:sz w:val="24"/>
        </w:rPr>
      </w:pPr>
    </w:p>
    <w:p w:rsidR="00E70FAD" w:rsidRPr="00E70FAD" w:rsidRDefault="00AE2742" w:rsidP="00E70FAD">
      <w:pPr>
        <w:rPr>
          <w:sz w:val="24"/>
        </w:rPr>
      </w:pPr>
      <w:r w:rsidRPr="00ED133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89535</wp:posOffset>
                </wp:positionV>
                <wp:extent cx="3430270" cy="1550035"/>
                <wp:effectExtent l="0" t="0" r="17780" b="120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270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F76" w:rsidRDefault="00120F76">
                            <w:pPr>
                              <w:rPr>
                                <w:sz w:val="24"/>
                              </w:rPr>
                            </w:pPr>
                            <w:r w:rsidRPr="00120F76">
                              <w:rPr>
                                <w:sz w:val="24"/>
                              </w:rPr>
                              <w:t xml:space="preserve">Geschrieben werden soll eine </w:t>
                            </w:r>
                            <w:r w:rsidR="00E70FAD">
                              <w:rPr>
                                <w:sz w:val="24"/>
                              </w:rPr>
                              <w:t>Java</w:t>
                            </w:r>
                            <w:r w:rsidR="00CE6B24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6B24">
                              <w:rPr>
                                <w:sz w:val="24"/>
                              </w:rPr>
                              <w:t>Consolena</w:t>
                            </w:r>
                            <w:r w:rsidR="00ED1335" w:rsidRPr="00120F76">
                              <w:rPr>
                                <w:sz w:val="24"/>
                              </w:rPr>
                              <w:t>nwendung</w:t>
                            </w:r>
                            <w:proofErr w:type="spellEnd"/>
                            <w:r w:rsidRPr="00120F76">
                              <w:rPr>
                                <w:sz w:val="24"/>
                              </w:rPr>
                              <w:t xml:space="preserve"> mit einer SQL Datenbank </w:t>
                            </w:r>
                            <w:r w:rsidR="00CE6B24">
                              <w:rPr>
                                <w:sz w:val="24"/>
                              </w:rPr>
                              <w:t>für die Persistenz</w:t>
                            </w:r>
                            <w:r w:rsidRPr="00120F76">
                              <w:rPr>
                                <w:sz w:val="24"/>
                              </w:rPr>
                              <w:t>.</w:t>
                            </w:r>
                            <w:r w:rsidR="00CE6B24">
                              <w:rPr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</w:rPr>
                              <w:t xml:space="preserve">Hierfür eignet sich </w:t>
                            </w:r>
                            <w:r w:rsidR="00CE6B24">
                              <w:rPr>
                                <w:sz w:val="24"/>
                              </w:rPr>
                              <w:t xml:space="preserve">z.B. </w:t>
                            </w:r>
                            <w:r>
                              <w:rPr>
                                <w:sz w:val="24"/>
                              </w:rPr>
                              <w:t>die kostenlose Datenbank von H2</w:t>
                            </w:r>
                            <w:r w:rsidR="00CE6B24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E70FAD" w:rsidRDefault="00E70FA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70FAD" w:rsidRDefault="00CE6B2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Die Datenbank stellt dabei sicher, dass nach einem Neustart der Applikation alle eingegeben Daten weiter zur Verfügung stehen.</w:t>
                            </w:r>
                          </w:p>
                          <w:p w:rsidR="00CE6B24" w:rsidRDefault="00CE6B24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9.05pt;margin-top:7.05pt;width:270.1pt;height:122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" strokecolor="white [3212]">
                <v:textbox>
                  <w:txbxContent>
                    <w:p w:rsidR="00120F76" w:rsidRDefault="00120F76">
                      <w:pPr>
                        <w:rPr>
                          <w:sz w:val="24"/>
                        </w:rPr>
                      </w:pPr>
                      <w:r w:rsidRPr="00120F76">
                        <w:rPr>
                          <w:sz w:val="24"/>
                        </w:rPr>
                        <w:t xml:space="preserve">Geschrieben werden soll eine </w:t>
                      </w:r>
                      <w:r w:rsidR="00E70FAD">
                        <w:rPr>
                          <w:sz w:val="24"/>
                        </w:rPr>
                        <w:t>Java</w:t>
                      </w:r>
                      <w:r w:rsidR="00CE6B24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CE6B24">
                        <w:rPr>
                          <w:sz w:val="24"/>
                        </w:rPr>
                        <w:t>Consolena</w:t>
                      </w:r>
                      <w:r w:rsidR="00ED1335" w:rsidRPr="00120F76">
                        <w:rPr>
                          <w:sz w:val="24"/>
                        </w:rPr>
                        <w:t>nwendung</w:t>
                      </w:r>
                      <w:proofErr w:type="spellEnd"/>
                      <w:r w:rsidRPr="00120F76">
                        <w:rPr>
                          <w:sz w:val="24"/>
                        </w:rPr>
                        <w:t xml:space="preserve"> mit einer SQL Datenbank </w:t>
                      </w:r>
                      <w:r w:rsidR="00CE6B24">
                        <w:rPr>
                          <w:sz w:val="24"/>
                        </w:rPr>
                        <w:t>für die Persistenz</w:t>
                      </w:r>
                      <w:r w:rsidRPr="00120F76">
                        <w:rPr>
                          <w:sz w:val="24"/>
                        </w:rPr>
                        <w:t>.</w:t>
                      </w:r>
                      <w:r w:rsidR="00CE6B24">
                        <w:rPr>
                          <w:sz w:val="24"/>
                        </w:rPr>
                        <w:t xml:space="preserve"> (</w:t>
                      </w:r>
                      <w:r>
                        <w:rPr>
                          <w:sz w:val="24"/>
                        </w:rPr>
                        <w:t xml:space="preserve">Hierfür eignet sich </w:t>
                      </w:r>
                      <w:r w:rsidR="00CE6B24">
                        <w:rPr>
                          <w:sz w:val="24"/>
                        </w:rPr>
                        <w:t xml:space="preserve">z.B. </w:t>
                      </w:r>
                      <w:r>
                        <w:rPr>
                          <w:sz w:val="24"/>
                        </w:rPr>
                        <w:t>die kostenlose Daten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</w:rPr>
                        <w:t>bank von H2</w:t>
                      </w:r>
                      <w:r w:rsidR="00CE6B24">
                        <w:rPr>
                          <w:sz w:val="24"/>
                        </w:rPr>
                        <w:t>)</w:t>
                      </w:r>
                    </w:p>
                    <w:p w:rsidR="00E70FAD" w:rsidRDefault="00E70FAD">
                      <w:pPr>
                        <w:rPr>
                          <w:sz w:val="24"/>
                        </w:rPr>
                      </w:pPr>
                    </w:p>
                    <w:p w:rsidR="00E70FAD" w:rsidRDefault="00CE6B2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Die Datenbank stellt dabei sicher, dass nach einem Neustart der Applikation alle eingegeben Daten weiter zur Verfügung stehen.</w:t>
                      </w:r>
                    </w:p>
                    <w:p w:rsidR="00CE6B24" w:rsidRDefault="00CE6B24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6B77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106680</wp:posOffset>
            </wp:positionV>
            <wp:extent cx="1524000" cy="882650"/>
            <wp:effectExtent l="0" t="0" r="0" b="0"/>
            <wp:wrapNone/>
            <wp:docPr id="16" name="Grafik 16" descr="Bildergebnis fÃ¼r h2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h2 data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FAD"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4471035</wp:posOffset>
            </wp:positionH>
            <wp:positionV relativeFrom="paragraph">
              <wp:posOffset>276225</wp:posOffset>
            </wp:positionV>
            <wp:extent cx="655955" cy="65595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FAD" w:rsidRPr="00E70FAD" w:rsidRDefault="00E70FAD" w:rsidP="00E70FAD">
      <w:pPr>
        <w:rPr>
          <w:sz w:val="24"/>
        </w:rPr>
      </w:pPr>
    </w:p>
    <w:p w:rsidR="00E70FAD" w:rsidRPr="00E70FAD" w:rsidRDefault="00E70FAD" w:rsidP="00E70FAD">
      <w:pPr>
        <w:rPr>
          <w:sz w:val="24"/>
        </w:rPr>
      </w:pPr>
    </w:p>
    <w:p w:rsidR="00E70FAD" w:rsidRPr="00E70FAD" w:rsidRDefault="00E70FAD" w:rsidP="00E70FAD">
      <w:pPr>
        <w:rPr>
          <w:sz w:val="24"/>
        </w:rPr>
      </w:pPr>
    </w:p>
    <w:p w:rsidR="00E70FAD" w:rsidRPr="00E70FAD" w:rsidRDefault="00E70FAD" w:rsidP="00E70FAD">
      <w:pPr>
        <w:rPr>
          <w:sz w:val="24"/>
        </w:rPr>
      </w:pPr>
    </w:p>
    <w:p w:rsidR="00E70FAD" w:rsidRPr="00E70FAD" w:rsidRDefault="00E70FAD" w:rsidP="00E70FAD">
      <w:pPr>
        <w:rPr>
          <w:sz w:val="24"/>
        </w:rPr>
      </w:pPr>
    </w:p>
    <w:p w:rsidR="00E70FAD" w:rsidRPr="00E70FAD" w:rsidRDefault="00E70FAD" w:rsidP="00E70FAD">
      <w:pPr>
        <w:rPr>
          <w:sz w:val="24"/>
        </w:rPr>
      </w:pPr>
      <w:r w:rsidRPr="00120F7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73025</wp:posOffset>
                </wp:positionV>
                <wp:extent cx="214630" cy="388620"/>
                <wp:effectExtent l="0" t="0" r="0" b="0"/>
                <wp:wrapNone/>
                <wp:docPr id="14" name="Pfeil: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38862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F304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: nach oben 14" o:spid="_x0000_s1026" type="#_x0000_t68" style="position:absolute;margin-left:403.05pt;margin-top:5.75pt;width:16.9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" adj="5965" fillcolor="#0f265c [3205]" stroked="f" strokeweight="2pt"/>
            </w:pict>
          </mc:Fallback>
        </mc:AlternateContent>
      </w:r>
    </w:p>
    <w:p w:rsidR="00E70FAD" w:rsidRPr="00E70FAD" w:rsidRDefault="00E70FAD" w:rsidP="00E70FAD">
      <w:pPr>
        <w:rPr>
          <w:sz w:val="24"/>
        </w:rPr>
      </w:pPr>
    </w:p>
    <w:p w:rsidR="00E70FAD" w:rsidRPr="00E70FAD" w:rsidRDefault="00E70FAD" w:rsidP="00E70FAD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154305</wp:posOffset>
                </wp:positionV>
                <wp:extent cx="534035" cy="1001395"/>
                <wp:effectExtent l="0" t="0" r="0" b="8255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" cy="1001395"/>
                          <a:chOff x="0" y="0"/>
                          <a:chExt cx="5057775" cy="9474835"/>
                        </a:xfrm>
                      </wpg:grpSpPr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925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feld 9"/>
                        <wps:cNvSpPr txBox="1"/>
                        <wps:spPr>
                          <a:xfrm>
                            <a:off x="0" y="9251950"/>
                            <a:ext cx="5057775" cy="2228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D1335" w:rsidRPr="00ED1335" w:rsidRDefault="00ED133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1335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hyperlink r:id="rId13" w:history="1">
                                <w:r w:rsidRPr="00ED133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Dieses Foto</w:t>
                                </w:r>
                              </w:hyperlink>
                              <w:r w:rsidRPr="00ED1335">
                                <w:rPr>
                                  <w:sz w:val="18"/>
                                  <w:szCs w:val="18"/>
                                </w:rPr>
                                <w:t xml:space="preserve">" von Unbekannter Autor ist lizenziert gemäß </w:t>
                              </w:r>
                              <w:hyperlink r:id="rId14" w:history="1">
                                <w:r w:rsidRPr="00ED133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0" o:spid="_x0000_s1027" style="position:absolute;margin-left:389.55pt;margin-top:12.15pt;width:42.05pt;height:78.85pt;z-index:251660288;mso-width-relative:margin;mso-height-relative:margin" coordsize="50577,94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8" o:spid="_x0000_s1028" type="#_x0000_t75" style="position:absolute;width:50577;height:92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">
                  <v:imagedata r:id="rId15" o:title=""/>
                </v:shape>
                <v:shape id="Textfeld 9" o:spid="_x0000_s1029" type="#_x0000_t202" style="position:absolute;top:92519;width:5057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ED1335" w:rsidRPr="00ED1335" w:rsidRDefault="00ED1335">
                        <w:pPr>
                          <w:rPr>
                            <w:sz w:val="18"/>
                            <w:szCs w:val="18"/>
                          </w:rPr>
                        </w:pPr>
                        <w:r w:rsidRPr="00ED1335">
                          <w:rPr>
                            <w:sz w:val="18"/>
                            <w:szCs w:val="18"/>
                          </w:rPr>
                          <w:t>"</w:t>
                        </w:r>
                        <w:hyperlink r:id="rId16" w:history="1">
                          <w:r w:rsidRPr="00ED1335">
                            <w:rPr>
                              <w:rStyle w:val="Hyperlink"/>
                              <w:sz w:val="18"/>
                              <w:szCs w:val="18"/>
                            </w:rPr>
                            <w:t>Dieses Foto</w:t>
                          </w:r>
                        </w:hyperlink>
                        <w:r w:rsidRPr="00ED1335">
                          <w:rPr>
                            <w:sz w:val="18"/>
                            <w:szCs w:val="18"/>
                          </w:rPr>
                          <w:t xml:space="preserve">" von Unbekannter Autor ist lizenziert gemäß </w:t>
                        </w:r>
                        <w:hyperlink r:id="rId17" w:history="1">
                          <w:r w:rsidRPr="00ED1335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:rsidR="00E70FAD" w:rsidRPr="00E70FAD" w:rsidRDefault="00E70FAD" w:rsidP="00E70FAD">
      <w:pPr>
        <w:rPr>
          <w:sz w:val="24"/>
        </w:rPr>
      </w:pPr>
    </w:p>
    <w:p w:rsidR="00356B77" w:rsidRDefault="00356B77" w:rsidP="00356B77">
      <w:pPr>
        <w:autoSpaceDE w:val="0"/>
        <w:autoSpaceDN w:val="0"/>
        <w:adjustRightInd w:val="0"/>
        <w:rPr>
          <w:sz w:val="24"/>
        </w:rPr>
      </w:pPr>
    </w:p>
    <w:p w:rsidR="00E70FAD" w:rsidRPr="00120F76" w:rsidRDefault="00E70FAD" w:rsidP="00356B77">
      <w:pPr>
        <w:autoSpaceDE w:val="0"/>
        <w:autoSpaceDN w:val="0"/>
        <w:adjustRightInd w:val="0"/>
        <w:ind w:firstLine="709"/>
        <w:rPr>
          <w:b/>
          <w:sz w:val="28"/>
        </w:rPr>
      </w:pPr>
      <w:r w:rsidRPr="00120F76">
        <w:rPr>
          <w:b/>
          <w:color w:val="D3D325" w:themeColor="accent4"/>
          <w:sz w:val="28"/>
        </w:rPr>
        <w:t>//</w:t>
      </w:r>
      <w:r w:rsidR="00356B77">
        <w:rPr>
          <w:b/>
          <w:color w:val="D3D325" w:themeColor="accent4"/>
          <w:sz w:val="28"/>
        </w:rPr>
        <w:t xml:space="preserve"> </w:t>
      </w:r>
      <w:proofErr w:type="gramStart"/>
      <w:r w:rsidR="00CE6B24">
        <w:rPr>
          <w:b/>
          <w:color w:val="0F265C" w:themeColor="accent2"/>
          <w:sz w:val="28"/>
        </w:rPr>
        <w:t>Fachliche</w:t>
      </w:r>
      <w:proofErr w:type="gramEnd"/>
      <w:r w:rsidR="00CE6B24">
        <w:rPr>
          <w:b/>
          <w:color w:val="0F265C" w:themeColor="accent2"/>
          <w:sz w:val="28"/>
        </w:rPr>
        <w:t xml:space="preserve"> Anforderungen</w:t>
      </w:r>
    </w:p>
    <w:p w:rsidR="00474768" w:rsidRDefault="00AE2742" w:rsidP="00E70FAD">
      <w:pPr>
        <w:tabs>
          <w:tab w:val="left" w:pos="1590"/>
        </w:tabs>
        <w:rPr>
          <w:sz w:val="24"/>
        </w:rPr>
      </w:pPr>
      <w:r w:rsidRPr="00ED133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3971B1" wp14:editId="29CB5876">
                <wp:simplePos x="0" y="0"/>
                <wp:positionH relativeFrom="column">
                  <wp:posOffset>495935</wp:posOffset>
                </wp:positionH>
                <wp:positionV relativeFrom="paragraph">
                  <wp:posOffset>160020</wp:posOffset>
                </wp:positionV>
                <wp:extent cx="3895725" cy="4110355"/>
                <wp:effectExtent l="0" t="0" r="28575" b="2349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411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FAD" w:rsidRDefault="00E70FAD" w:rsidP="00E70FA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In der Anwendung soll es möglich sein, Schaltschränke </w:t>
                            </w:r>
                            <w:r w:rsidR="00356B77">
                              <w:rPr>
                                <w:sz w:val="24"/>
                              </w:rPr>
                              <w:t>und Geräte z</w:t>
                            </w:r>
                            <w:r>
                              <w:rPr>
                                <w:sz w:val="24"/>
                              </w:rPr>
                              <w:t>u verwalten.</w:t>
                            </w:r>
                          </w:p>
                          <w:p w:rsidR="00E70FAD" w:rsidRDefault="00E70FAD" w:rsidP="00E70FA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70FAD" w:rsidRDefault="006F018D" w:rsidP="00E70FA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Anforderungen Schaltschränke:</w:t>
                            </w:r>
                          </w:p>
                          <w:p w:rsidR="00E70FAD" w:rsidRDefault="006F018D" w:rsidP="00E70FAD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Schrank erfassen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Neuen Schrank mit ID, Höhe und Breite </w:t>
                            </w:r>
                            <w:r w:rsidR="006C760F">
                              <w:rPr>
                                <w:sz w:val="24"/>
                              </w:rPr>
                              <w:t>anlegen</w:t>
                            </w:r>
                          </w:p>
                          <w:p w:rsidR="00E70FAD" w:rsidRDefault="006C760F" w:rsidP="006C760F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Schränke auflisten</w:t>
                            </w:r>
                            <w:r>
                              <w:rPr>
                                <w:sz w:val="24"/>
                              </w:rPr>
                              <w:br/>
                              <w:t>Liste aller erfassten Schränke ausgeben (ID, Höhe, Breite, Anzahl enthaltener Geräte)</w:t>
                            </w:r>
                          </w:p>
                          <w:p w:rsidR="00E70FAD" w:rsidRDefault="006C760F" w:rsidP="00E70FAD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Schrank anzeigen</w:t>
                            </w:r>
                            <w:r>
                              <w:rPr>
                                <w:sz w:val="24"/>
                              </w:rPr>
                              <w:br/>
                              <w:t>Für einen Schrank alle Details plus alle enthaltenen Geräte (mit ID, Höhe, Breite) anzeigen</w:t>
                            </w:r>
                          </w:p>
                          <w:p w:rsidR="00AE2742" w:rsidRDefault="00AE2742" w:rsidP="00E70FAD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Schrank löschen (incl. aller verbauten Geräte)</w:t>
                            </w:r>
                          </w:p>
                          <w:p w:rsidR="006C760F" w:rsidRDefault="006C760F" w:rsidP="006C760F">
                            <w:pPr>
                              <w:pStyle w:val="Listenabsatz"/>
                              <w:ind w:left="1065"/>
                              <w:rPr>
                                <w:sz w:val="24"/>
                              </w:rPr>
                            </w:pPr>
                          </w:p>
                          <w:p w:rsidR="00E70FAD" w:rsidRDefault="006C760F" w:rsidP="00E70FA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Anforderungen Geräte:</w:t>
                            </w:r>
                          </w:p>
                          <w:p w:rsidR="006C760F" w:rsidRDefault="006C760F" w:rsidP="006C760F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Gerät erfassen</w:t>
                            </w:r>
                            <w:r>
                              <w:rPr>
                                <w:sz w:val="24"/>
                              </w:rPr>
                              <w:br/>
                              <w:t>Neues Gerät mit ID, Höhe und Breite anlegen</w:t>
                            </w:r>
                            <w:r w:rsidR="00AE2742">
                              <w:rPr>
                                <w:sz w:val="24"/>
                              </w:rPr>
                              <w:t>. Zusätzlich Zuordnung zum Schrank an einer gültigen Position (Gerät muss innerhalb des Schranks liegen, keine Kollision mit anderen Geräten</w:t>
                            </w:r>
                          </w:p>
                          <w:p w:rsidR="00AE2742" w:rsidRDefault="00AE2742" w:rsidP="006C760F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Gerät löschen</w:t>
                            </w:r>
                          </w:p>
                          <w:p w:rsidR="006C760F" w:rsidRDefault="006C760F" w:rsidP="00E70FA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71B1" id="_x0000_s1030" type="#_x0000_t202" style="position:absolute;margin-left:39.05pt;margin-top:12.6pt;width:306.75pt;height:32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" strokecolor="white [3212]">
                <v:textbox>
                  <w:txbxContent>
                    <w:p w:rsidR="00E70FAD" w:rsidRDefault="00E70FAD" w:rsidP="00E70FA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 der Anwendung soll es möglich sein, Schaltschränke </w:t>
                      </w:r>
                      <w:r w:rsidR="00356B77">
                        <w:rPr>
                          <w:sz w:val="24"/>
                        </w:rPr>
                        <w:t>und Geräte z</w:t>
                      </w:r>
                      <w:r>
                        <w:rPr>
                          <w:sz w:val="24"/>
                        </w:rPr>
                        <w:t>u verwalten.</w:t>
                      </w:r>
                    </w:p>
                    <w:p w:rsidR="00E70FAD" w:rsidRDefault="00E70FAD" w:rsidP="00E70FAD">
                      <w:pPr>
                        <w:rPr>
                          <w:sz w:val="24"/>
                        </w:rPr>
                      </w:pPr>
                    </w:p>
                    <w:p w:rsidR="00E70FAD" w:rsidRDefault="006F018D" w:rsidP="00E70FA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Anforderungen Schaltschränke:</w:t>
                      </w:r>
                    </w:p>
                    <w:p w:rsidR="00E70FAD" w:rsidRDefault="006F018D" w:rsidP="00E70FAD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Schrank erfassen</w:t>
                      </w:r>
                      <w:r>
                        <w:rPr>
                          <w:sz w:val="24"/>
                        </w:rPr>
                        <w:br/>
                        <w:t xml:space="preserve">Neuen Schrank mit ID, Höhe und Breite </w:t>
                      </w:r>
                      <w:r w:rsidR="006C760F">
                        <w:rPr>
                          <w:sz w:val="24"/>
                        </w:rPr>
                        <w:t>anlegen</w:t>
                      </w:r>
                    </w:p>
                    <w:p w:rsidR="00E70FAD" w:rsidRDefault="006C760F" w:rsidP="006C760F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Schränke auflisten</w:t>
                      </w:r>
                      <w:r>
                        <w:rPr>
                          <w:sz w:val="24"/>
                        </w:rPr>
                        <w:br/>
                        <w:t>Liste aller erfassten Schränke ausgeben (ID, Höhe, Breite, Anzahl enthaltener Geräte)</w:t>
                      </w:r>
                    </w:p>
                    <w:p w:rsidR="00E70FAD" w:rsidRDefault="006C760F" w:rsidP="00E70FAD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Schrank anzeigen</w:t>
                      </w:r>
                      <w:r>
                        <w:rPr>
                          <w:sz w:val="24"/>
                        </w:rPr>
                        <w:br/>
                        <w:t>Für einen Schrank alle Details plus alle enthaltenen Geräte (mit ID, Höhe, Breite) anzeigen</w:t>
                      </w:r>
                    </w:p>
                    <w:p w:rsidR="00AE2742" w:rsidRDefault="00AE2742" w:rsidP="00E70FAD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Schrank löschen (incl. aller verbauten Geräte)</w:t>
                      </w:r>
                    </w:p>
                    <w:p w:rsidR="006C760F" w:rsidRDefault="006C760F" w:rsidP="006C760F">
                      <w:pPr>
                        <w:pStyle w:val="Listenabsatz"/>
                        <w:ind w:left="1065"/>
                        <w:rPr>
                          <w:sz w:val="24"/>
                        </w:rPr>
                      </w:pPr>
                    </w:p>
                    <w:p w:rsidR="00E70FAD" w:rsidRDefault="006C760F" w:rsidP="00E70FA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Anforderungen </w:t>
                      </w:r>
                      <w:r>
                        <w:rPr>
                          <w:sz w:val="24"/>
                        </w:rPr>
                        <w:t>Geräte:</w:t>
                      </w:r>
                    </w:p>
                    <w:p w:rsidR="006C760F" w:rsidRDefault="006C760F" w:rsidP="006C760F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Gerät</w:t>
                      </w:r>
                      <w:r>
                        <w:rPr>
                          <w:sz w:val="24"/>
                        </w:rPr>
                        <w:t xml:space="preserve"> erfassen</w:t>
                      </w:r>
                      <w:r>
                        <w:rPr>
                          <w:sz w:val="24"/>
                        </w:rPr>
                        <w:br/>
                        <w:t>Neues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Gerät</w:t>
                      </w:r>
                      <w:r>
                        <w:rPr>
                          <w:sz w:val="24"/>
                        </w:rPr>
                        <w:t xml:space="preserve"> mit ID, Höhe und Breite anlegen</w:t>
                      </w:r>
                      <w:r w:rsidR="00AE2742">
                        <w:rPr>
                          <w:sz w:val="24"/>
                        </w:rPr>
                        <w:t>. Zusätzlich Zuordnung zum Schrank an einer gültigen Position (Gerät muss innerhalb des Schranks liegen, keine Kollision mit anderen Geräten</w:t>
                      </w:r>
                    </w:p>
                    <w:p w:rsidR="00AE2742" w:rsidRDefault="00AE2742" w:rsidP="006C760F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Gerät löschen</w:t>
                      </w:r>
                    </w:p>
                    <w:p w:rsidR="006C760F" w:rsidRDefault="006C760F" w:rsidP="00E70FA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356B77" w:rsidP="00474768">
      <w:pPr>
        <w:rPr>
          <w:sz w:val="24"/>
        </w:rPr>
      </w:pPr>
      <w:r w:rsidRPr="00E70FAD"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4B08A130">
            <wp:simplePos x="0" y="0"/>
            <wp:positionH relativeFrom="column">
              <wp:posOffset>4457065</wp:posOffset>
            </wp:positionH>
            <wp:positionV relativeFrom="paragraph">
              <wp:posOffset>104140</wp:posOffset>
            </wp:positionV>
            <wp:extent cx="1533739" cy="1914792"/>
            <wp:effectExtent l="0" t="0" r="9525" b="952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Pr="00474768" w:rsidRDefault="00474768" w:rsidP="00474768">
      <w:pPr>
        <w:rPr>
          <w:sz w:val="24"/>
        </w:rPr>
      </w:pPr>
    </w:p>
    <w:p w:rsidR="00474768" w:rsidRDefault="00474768" w:rsidP="00474768">
      <w:pPr>
        <w:rPr>
          <w:sz w:val="24"/>
        </w:rPr>
      </w:pPr>
    </w:p>
    <w:p w:rsidR="00E241A4" w:rsidRDefault="00E241A4" w:rsidP="00474768">
      <w:pPr>
        <w:rPr>
          <w:sz w:val="24"/>
        </w:rPr>
      </w:pPr>
    </w:p>
    <w:p w:rsidR="00474768" w:rsidRDefault="00474768" w:rsidP="00474768">
      <w:pPr>
        <w:rPr>
          <w:sz w:val="24"/>
        </w:rPr>
      </w:pPr>
    </w:p>
    <w:p w:rsidR="00474768" w:rsidRDefault="00474768" w:rsidP="00474768">
      <w:pPr>
        <w:rPr>
          <w:sz w:val="24"/>
        </w:rPr>
      </w:pPr>
    </w:p>
    <w:p w:rsidR="00474768" w:rsidRDefault="00474768" w:rsidP="00474768">
      <w:pPr>
        <w:rPr>
          <w:sz w:val="24"/>
        </w:rPr>
      </w:pPr>
    </w:p>
    <w:p w:rsidR="00474768" w:rsidRDefault="00474768" w:rsidP="00474768">
      <w:pPr>
        <w:rPr>
          <w:sz w:val="24"/>
        </w:rPr>
      </w:pPr>
    </w:p>
    <w:p w:rsidR="00474768" w:rsidRDefault="00474768" w:rsidP="00474768">
      <w:pPr>
        <w:rPr>
          <w:sz w:val="24"/>
        </w:rPr>
      </w:pPr>
    </w:p>
    <w:p w:rsidR="00356B77" w:rsidRDefault="00356B77" w:rsidP="00474768">
      <w:pPr>
        <w:autoSpaceDE w:val="0"/>
        <w:autoSpaceDN w:val="0"/>
        <w:adjustRightInd w:val="0"/>
        <w:ind w:firstLine="709"/>
        <w:rPr>
          <w:b/>
          <w:color w:val="D3D325" w:themeColor="accent4"/>
          <w:sz w:val="28"/>
        </w:rPr>
      </w:pPr>
    </w:p>
    <w:p w:rsidR="00356B77" w:rsidRDefault="00356B77" w:rsidP="00474768">
      <w:pPr>
        <w:autoSpaceDE w:val="0"/>
        <w:autoSpaceDN w:val="0"/>
        <w:adjustRightInd w:val="0"/>
        <w:ind w:firstLine="709"/>
        <w:rPr>
          <w:b/>
          <w:color w:val="D3D325" w:themeColor="accent4"/>
          <w:sz w:val="28"/>
        </w:rPr>
      </w:pPr>
    </w:p>
    <w:p w:rsidR="00474768" w:rsidRPr="00120F76" w:rsidRDefault="00474768" w:rsidP="00474768">
      <w:pPr>
        <w:autoSpaceDE w:val="0"/>
        <w:autoSpaceDN w:val="0"/>
        <w:adjustRightInd w:val="0"/>
        <w:ind w:firstLine="709"/>
        <w:rPr>
          <w:b/>
          <w:sz w:val="28"/>
        </w:rPr>
      </w:pPr>
      <w:r w:rsidRPr="00120F76">
        <w:rPr>
          <w:b/>
          <w:color w:val="D3D325" w:themeColor="accent4"/>
          <w:sz w:val="28"/>
        </w:rPr>
        <w:t>//</w:t>
      </w:r>
      <w:r>
        <w:rPr>
          <w:b/>
          <w:color w:val="0F265C" w:themeColor="accent2"/>
          <w:sz w:val="28"/>
        </w:rPr>
        <w:t xml:space="preserve"> Schaltschrank</w:t>
      </w:r>
    </w:p>
    <w:p w:rsidR="00CA1FC8" w:rsidRDefault="00CA1FC8" w:rsidP="00474768">
      <w:pPr>
        <w:rPr>
          <w:sz w:val="24"/>
        </w:rPr>
      </w:pPr>
      <w:r w:rsidRPr="00ED133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304159" wp14:editId="6D47981F">
                <wp:simplePos x="0" y="0"/>
                <wp:positionH relativeFrom="column">
                  <wp:posOffset>508634</wp:posOffset>
                </wp:positionH>
                <wp:positionV relativeFrom="paragraph">
                  <wp:posOffset>213360</wp:posOffset>
                </wp:positionV>
                <wp:extent cx="3571875" cy="2728595"/>
                <wp:effectExtent l="0" t="0" r="28575" b="14605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72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768" w:rsidRDefault="00AE2742" w:rsidP="004747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Eigenschaften</w:t>
                            </w:r>
                            <w:r w:rsidR="00CA1FC8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CA1FC8" w:rsidRDefault="003200DA" w:rsidP="00CA1FC8">
                            <w:pPr>
                              <w:pStyle w:val="Listenabsatz"/>
                              <w:numPr>
                                <w:ilvl w:val="0"/>
                                <w:numId w:val="25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  <w:r w:rsidR="00AE2742">
                              <w:rPr>
                                <w:sz w:val="24"/>
                              </w:rPr>
                              <w:t xml:space="preserve">indeutige </w:t>
                            </w:r>
                            <w:r w:rsidR="00CA1FC8">
                              <w:rPr>
                                <w:sz w:val="24"/>
                              </w:rPr>
                              <w:t>ID</w:t>
                            </w:r>
                          </w:p>
                          <w:p w:rsidR="00CA1FC8" w:rsidRDefault="00CA1FC8" w:rsidP="00CA1FC8">
                            <w:pPr>
                              <w:pStyle w:val="Listenabsatz"/>
                              <w:numPr>
                                <w:ilvl w:val="0"/>
                                <w:numId w:val="25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Höhe </w:t>
                            </w:r>
                            <w:r w:rsidR="00AE2742">
                              <w:rPr>
                                <w:sz w:val="24"/>
                              </w:rPr>
                              <w:t xml:space="preserve">(max. 50) </w:t>
                            </w:r>
                            <w:r>
                              <w:rPr>
                                <w:sz w:val="24"/>
                              </w:rPr>
                              <w:t>und Breite</w:t>
                            </w:r>
                            <w:r w:rsidR="00AE2742">
                              <w:rPr>
                                <w:sz w:val="24"/>
                              </w:rPr>
                              <w:t xml:space="preserve"> (max. 30)</w:t>
                            </w:r>
                          </w:p>
                          <w:p w:rsidR="00CA1FC8" w:rsidRDefault="00AE2742" w:rsidP="00CA1FC8">
                            <w:pPr>
                              <w:pStyle w:val="Listenabsatz"/>
                              <w:numPr>
                                <w:ilvl w:val="0"/>
                                <w:numId w:val="25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 Geräte an Position x/y im Schrank</w:t>
                            </w:r>
                          </w:p>
                          <w:p w:rsidR="00CA1FC8" w:rsidRDefault="00CA1FC8" w:rsidP="00CA1FC8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4159" id="_x0000_s1031" type="#_x0000_t202" style="position:absolute;margin-left:40.05pt;margin-top:16.8pt;width:281.25pt;height:214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" strokecolor="white [3212]">
                <v:textbox>
                  <w:txbxContent>
                    <w:p w:rsidR="00474768" w:rsidRDefault="00AE2742" w:rsidP="0047476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Eigenschaften</w:t>
                      </w:r>
                      <w:r w:rsidR="00CA1FC8">
                        <w:rPr>
                          <w:sz w:val="24"/>
                        </w:rPr>
                        <w:t>:</w:t>
                      </w:r>
                    </w:p>
                    <w:p w:rsidR="00CA1FC8" w:rsidRDefault="003200DA" w:rsidP="00CA1FC8">
                      <w:pPr>
                        <w:pStyle w:val="Listenabsatz"/>
                        <w:numPr>
                          <w:ilvl w:val="0"/>
                          <w:numId w:val="2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</w:t>
                      </w:r>
                      <w:r w:rsidR="00AE2742">
                        <w:rPr>
                          <w:sz w:val="24"/>
                        </w:rPr>
                        <w:t xml:space="preserve">indeutige </w:t>
                      </w:r>
                      <w:r w:rsidR="00CA1FC8">
                        <w:rPr>
                          <w:sz w:val="24"/>
                        </w:rPr>
                        <w:t>ID</w:t>
                      </w:r>
                    </w:p>
                    <w:p w:rsidR="00CA1FC8" w:rsidRDefault="00CA1FC8" w:rsidP="00CA1FC8">
                      <w:pPr>
                        <w:pStyle w:val="Listenabsatz"/>
                        <w:numPr>
                          <w:ilvl w:val="0"/>
                          <w:numId w:val="2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Höhe </w:t>
                      </w:r>
                      <w:r w:rsidR="00AE2742">
                        <w:rPr>
                          <w:sz w:val="24"/>
                        </w:rPr>
                        <w:t xml:space="preserve">(max. 50) </w:t>
                      </w:r>
                      <w:r>
                        <w:rPr>
                          <w:sz w:val="24"/>
                        </w:rPr>
                        <w:t>und Breite</w:t>
                      </w:r>
                      <w:r w:rsidR="00AE2742">
                        <w:rPr>
                          <w:sz w:val="24"/>
                        </w:rPr>
                        <w:t xml:space="preserve"> (max. 30)</w:t>
                      </w:r>
                    </w:p>
                    <w:p w:rsidR="00CA1FC8" w:rsidRDefault="00AE2742" w:rsidP="00CA1FC8">
                      <w:pPr>
                        <w:pStyle w:val="Listenabsatz"/>
                        <w:numPr>
                          <w:ilvl w:val="0"/>
                          <w:numId w:val="25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 Geräte an Position x/y im Schrank</w:t>
                      </w:r>
                    </w:p>
                    <w:p w:rsidR="00CA1FC8" w:rsidRDefault="00CA1FC8" w:rsidP="00CA1FC8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7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4718685</wp:posOffset>
                </wp:positionH>
                <wp:positionV relativeFrom="paragraph">
                  <wp:posOffset>2818765</wp:posOffset>
                </wp:positionV>
                <wp:extent cx="857250" cy="0"/>
                <wp:effectExtent l="38100" t="76200" r="1905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6C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371.55pt;margin-top:221.95pt;width:67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" strokecolor="black [3040]" strokeweight="1.5pt">
                <v:stroke startarrow="block" endarrow="block"/>
              </v:shape>
            </w:pict>
          </mc:Fallback>
        </mc:AlternateContent>
      </w:r>
      <w:r w:rsidR="004747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361314</wp:posOffset>
                </wp:positionV>
                <wp:extent cx="0" cy="2276475"/>
                <wp:effectExtent l="76200" t="38100" r="57150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DE530" id="Gerade Verbindung mit Pfeil 21" o:spid="_x0000_s1026" type="#_x0000_t32" style="position:absolute;margin-left:355.8pt;margin-top:28.45pt;width:0;height:17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" strokecolor="black [3040]" strokeweight="1.5pt">
                <v:stroke startarrow="block" endarrow="block"/>
              </v:shape>
            </w:pict>
          </mc:Fallback>
        </mc:AlternateContent>
      </w:r>
      <w:r w:rsidR="00474768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4661535</wp:posOffset>
            </wp:positionH>
            <wp:positionV relativeFrom="paragraph">
              <wp:posOffset>208915</wp:posOffset>
            </wp:positionV>
            <wp:extent cx="1066800" cy="2495550"/>
            <wp:effectExtent l="0" t="0" r="0" b="0"/>
            <wp:wrapNone/>
            <wp:docPr id="20" name="Grafik 20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1FC8" w:rsidRPr="00CA1FC8" w:rsidRDefault="00CA1FC8" w:rsidP="00CA1FC8">
      <w:pPr>
        <w:rPr>
          <w:sz w:val="24"/>
        </w:rPr>
      </w:pPr>
    </w:p>
    <w:p w:rsidR="00CA1FC8" w:rsidRPr="00CA1FC8" w:rsidRDefault="00CA1FC8" w:rsidP="00CA1FC8">
      <w:pPr>
        <w:rPr>
          <w:sz w:val="24"/>
        </w:rPr>
      </w:pPr>
    </w:p>
    <w:p w:rsidR="00CA1FC8" w:rsidRPr="00CA1FC8" w:rsidRDefault="00AE2742" w:rsidP="00CA1FC8">
      <w:pPr>
        <w:rPr>
          <w:sz w:val="24"/>
        </w:rPr>
      </w:pPr>
      <w:r w:rsidRPr="00356B7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4561592</wp:posOffset>
                </wp:positionH>
                <wp:positionV relativeFrom="paragraph">
                  <wp:posOffset>137534</wp:posOffset>
                </wp:positionV>
                <wp:extent cx="835357" cy="140462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353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77" w:rsidRPr="00356B77" w:rsidRDefault="00AE27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 &lt;= </w:t>
                            </w:r>
                            <w:r w:rsidR="00356B77" w:rsidRPr="00356B77">
                              <w:rPr>
                                <w:b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59.2pt;margin-top:10.85pt;width:65.8pt;height:110.6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" filled="f" stroked="f">
                <v:textbox style="mso-fit-shape-to-text:t">
                  <w:txbxContent>
                    <w:p w:rsidR="00356B77" w:rsidRPr="00356B77" w:rsidRDefault="00AE27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 &lt;= </w:t>
                      </w:r>
                      <w:r w:rsidR="00356B77" w:rsidRPr="00356B77">
                        <w:rPr>
                          <w:b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:rsidR="00CA1FC8" w:rsidRPr="00CA1FC8" w:rsidRDefault="00CA1FC8" w:rsidP="00CA1FC8">
      <w:pPr>
        <w:rPr>
          <w:sz w:val="24"/>
        </w:rPr>
      </w:pPr>
    </w:p>
    <w:p w:rsidR="00CA1FC8" w:rsidRPr="00CA1FC8" w:rsidRDefault="00CA1FC8" w:rsidP="00CA1FC8">
      <w:pPr>
        <w:rPr>
          <w:sz w:val="24"/>
        </w:rPr>
      </w:pPr>
    </w:p>
    <w:p w:rsidR="00CA1FC8" w:rsidRPr="00CA1FC8" w:rsidRDefault="00CA1FC8" w:rsidP="00CA1FC8">
      <w:pPr>
        <w:rPr>
          <w:sz w:val="24"/>
        </w:rPr>
      </w:pPr>
    </w:p>
    <w:p w:rsidR="00CA1FC8" w:rsidRPr="00CA1FC8" w:rsidRDefault="00CA1FC8" w:rsidP="00CA1FC8">
      <w:pPr>
        <w:rPr>
          <w:sz w:val="24"/>
        </w:rPr>
      </w:pPr>
    </w:p>
    <w:p w:rsidR="00CA1FC8" w:rsidRPr="00CA1FC8" w:rsidRDefault="00CA1FC8" w:rsidP="00CA1FC8">
      <w:pPr>
        <w:rPr>
          <w:sz w:val="24"/>
        </w:rPr>
      </w:pPr>
    </w:p>
    <w:p w:rsidR="00CA1FC8" w:rsidRPr="00CA1FC8" w:rsidRDefault="00CA1FC8" w:rsidP="00CA1FC8">
      <w:pPr>
        <w:rPr>
          <w:sz w:val="24"/>
        </w:rPr>
      </w:pPr>
    </w:p>
    <w:p w:rsidR="00CA1FC8" w:rsidRPr="00CA1FC8" w:rsidRDefault="00CA1FC8" w:rsidP="00CA1FC8">
      <w:pPr>
        <w:rPr>
          <w:sz w:val="24"/>
        </w:rPr>
      </w:pPr>
    </w:p>
    <w:p w:rsidR="00CA1FC8" w:rsidRPr="00CA1FC8" w:rsidRDefault="00CA1FC8" w:rsidP="00CA1FC8">
      <w:pPr>
        <w:rPr>
          <w:sz w:val="24"/>
        </w:rPr>
      </w:pPr>
    </w:p>
    <w:p w:rsidR="00CA1FC8" w:rsidRPr="00CA1FC8" w:rsidRDefault="00CA1FC8" w:rsidP="00CA1FC8">
      <w:pPr>
        <w:rPr>
          <w:sz w:val="24"/>
        </w:rPr>
      </w:pPr>
    </w:p>
    <w:p w:rsidR="00CA1FC8" w:rsidRPr="00CA1FC8" w:rsidRDefault="00CA1FC8" w:rsidP="00CA1FC8">
      <w:pPr>
        <w:rPr>
          <w:sz w:val="24"/>
        </w:rPr>
      </w:pPr>
    </w:p>
    <w:p w:rsidR="00CA1FC8" w:rsidRPr="00CA1FC8" w:rsidRDefault="00CA1FC8" w:rsidP="00CA1FC8">
      <w:pPr>
        <w:rPr>
          <w:sz w:val="24"/>
        </w:rPr>
      </w:pPr>
    </w:p>
    <w:p w:rsidR="00CA1FC8" w:rsidRPr="00CA1FC8" w:rsidRDefault="00AE2742" w:rsidP="00CA1FC8">
      <w:pPr>
        <w:rPr>
          <w:sz w:val="24"/>
        </w:rPr>
      </w:pPr>
      <w:r w:rsidRPr="00356B7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E196C6" wp14:editId="0F621E72">
                <wp:simplePos x="0" y="0"/>
                <wp:positionH relativeFrom="column">
                  <wp:posOffset>4901482</wp:posOffset>
                </wp:positionH>
                <wp:positionV relativeFrom="paragraph">
                  <wp:posOffset>171919</wp:posOffset>
                </wp:positionV>
                <wp:extent cx="674370" cy="1404620"/>
                <wp:effectExtent l="0" t="0" r="0" b="1270"/>
                <wp:wrapNone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B77" w:rsidRPr="00356B77" w:rsidRDefault="00356B77" w:rsidP="00356B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 </w:t>
                            </w:r>
                            <w:r w:rsidR="00AE2742">
                              <w:rPr>
                                <w:b/>
                              </w:rPr>
                              <w:t>&lt;=</w:t>
                            </w:r>
                            <w:r>
                              <w:rPr>
                                <w:b/>
                              </w:rPr>
                              <w:t xml:space="preserve">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196C6" id="_x0000_s1033" type="#_x0000_t202" style="position:absolute;margin-left:385.95pt;margin-top:13.55pt;width:53.1pt;height:1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" filled="f" stroked="f">
                <v:textbox style="mso-fit-shape-to-text:t">
                  <w:txbxContent>
                    <w:p w:rsidR="00356B77" w:rsidRPr="00356B77" w:rsidRDefault="00356B77" w:rsidP="00356B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 </w:t>
                      </w:r>
                      <w:r w:rsidR="00AE2742">
                        <w:rPr>
                          <w:b/>
                        </w:rPr>
                        <w:t>&lt;=</w:t>
                      </w:r>
                      <w:r>
                        <w:rPr>
                          <w:b/>
                        </w:rPr>
                        <w:t xml:space="preserve"> 30</w:t>
                      </w:r>
                    </w:p>
                  </w:txbxContent>
                </v:textbox>
              </v:shape>
            </w:pict>
          </mc:Fallback>
        </mc:AlternateContent>
      </w:r>
    </w:p>
    <w:p w:rsidR="00CA1FC8" w:rsidRPr="00CA1FC8" w:rsidRDefault="00CA1FC8" w:rsidP="00CA1FC8">
      <w:pPr>
        <w:rPr>
          <w:sz w:val="24"/>
        </w:rPr>
      </w:pPr>
    </w:p>
    <w:p w:rsidR="00474768" w:rsidRDefault="00474768" w:rsidP="00CA1FC8">
      <w:pPr>
        <w:tabs>
          <w:tab w:val="left" w:pos="1725"/>
        </w:tabs>
        <w:rPr>
          <w:sz w:val="24"/>
        </w:rPr>
      </w:pPr>
    </w:p>
    <w:p w:rsidR="00CA1FC8" w:rsidRPr="00120F76" w:rsidRDefault="00CA1FC8" w:rsidP="00CA1FC8">
      <w:pPr>
        <w:autoSpaceDE w:val="0"/>
        <w:autoSpaceDN w:val="0"/>
        <w:adjustRightInd w:val="0"/>
        <w:ind w:firstLine="709"/>
        <w:rPr>
          <w:b/>
          <w:sz w:val="28"/>
        </w:rPr>
      </w:pPr>
      <w:r w:rsidRPr="00120F76">
        <w:rPr>
          <w:b/>
          <w:color w:val="D3D325" w:themeColor="accent4"/>
          <w:sz w:val="28"/>
        </w:rPr>
        <w:t>//</w:t>
      </w:r>
      <w:r>
        <w:rPr>
          <w:b/>
          <w:color w:val="0F265C" w:themeColor="accent2"/>
          <w:sz w:val="28"/>
        </w:rPr>
        <w:t xml:space="preserve"> Gerät</w:t>
      </w:r>
    </w:p>
    <w:p w:rsidR="00CA1FC8" w:rsidRPr="00CA1FC8" w:rsidRDefault="00AE2742" w:rsidP="00CA1FC8">
      <w:pPr>
        <w:tabs>
          <w:tab w:val="left" w:pos="1725"/>
        </w:tabs>
        <w:rPr>
          <w:sz w:val="24"/>
        </w:rPr>
      </w:pPr>
      <w:r w:rsidRPr="00CA1FC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176FFB" wp14:editId="7A2FAD2C">
                <wp:simplePos x="0" y="0"/>
                <wp:positionH relativeFrom="column">
                  <wp:posOffset>4579373</wp:posOffset>
                </wp:positionH>
                <wp:positionV relativeFrom="paragraph">
                  <wp:posOffset>446460</wp:posOffset>
                </wp:positionV>
                <wp:extent cx="793792" cy="1404620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9379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FC8" w:rsidRPr="00356B77" w:rsidRDefault="00AE2742" w:rsidP="00CA1F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 &lt;=</w:t>
                            </w:r>
                            <w:r w:rsidR="00CA1FC8">
                              <w:rPr>
                                <w:b/>
                              </w:rPr>
                              <w:t xml:space="preserve">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6FFB" id="_x0000_s1034" type="#_x0000_t202" style="position:absolute;margin-left:360.6pt;margin-top:35.15pt;width:62.5pt;height:110.6pt;rotation:-90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" filled="f" stroked="f">
                <v:textbox style="mso-fit-shape-to-text:t">
                  <w:txbxContent>
                    <w:p w:rsidR="00CA1FC8" w:rsidRPr="00356B77" w:rsidRDefault="00AE2742" w:rsidP="00CA1F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 &lt;=</w:t>
                      </w:r>
                      <w:r w:rsidR="00CA1FC8">
                        <w:rPr>
                          <w:b/>
                        </w:rPr>
                        <w:t xml:space="preserve"> 30</w:t>
                      </w:r>
                    </w:p>
                  </w:txbxContent>
                </v:textbox>
              </v:shape>
            </w:pict>
          </mc:Fallback>
        </mc:AlternateContent>
      </w:r>
      <w:r w:rsidRPr="00CA1FC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1559C2" wp14:editId="64211F85">
                <wp:simplePos x="0" y="0"/>
                <wp:positionH relativeFrom="column">
                  <wp:posOffset>5338804</wp:posOffset>
                </wp:positionH>
                <wp:positionV relativeFrom="paragraph">
                  <wp:posOffset>1858866</wp:posOffset>
                </wp:positionV>
                <wp:extent cx="755374" cy="1404620"/>
                <wp:effectExtent l="0" t="0" r="0" b="1270"/>
                <wp:wrapNone/>
                <wp:docPr id="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7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FC8" w:rsidRPr="00356B77" w:rsidRDefault="00AE2742" w:rsidP="00CA1F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 &lt;=</w:t>
                            </w:r>
                            <w:r w:rsidR="00CA1FC8">
                              <w:rPr>
                                <w:b/>
                              </w:rPr>
                              <w:t xml:space="preserve">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59C2" id="_x0000_s1035" type="#_x0000_t202" style="position:absolute;margin-left:420.4pt;margin-top:146.35pt;width:59.5pt;height:110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" filled="f" stroked="f">
                <v:textbox style="mso-fit-shape-to-text:t">
                  <w:txbxContent>
                    <w:p w:rsidR="00CA1FC8" w:rsidRPr="00356B77" w:rsidRDefault="00AE2742" w:rsidP="00CA1F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 &lt;=</w:t>
                      </w:r>
                      <w:r w:rsidR="00CA1FC8">
                        <w:rPr>
                          <w:b/>
                        </w:rPr>
                        <w:t xml:space="preserve"> 30</w:t>
                      </w:r>
                    </w:p>
                  </w:txbxContent>
                </v:textbox>
              </v:shape>
            </w:pict>
          </mc:Fallback>
        </mc:AlternateContent>
      </w:r>
      <w:r w:rsidR="00F10CD2" w:rsidRPr="00F10CD2">
        <w:rPr>
          <w:noProof/>
          <w:sz w:val="24"/>
        </w:rPr>
        <w:drawing>
          <wp:anchor distT="0" distB="0" distL="114300" distR="114300" simplePos="0" relativeHeight="251685888" behindDoc="0" locked="0" layoutInCell="1" allowOverlap="1" wp14:anchorId="1619CF01">
            <wp:simplePos x="0" y="0"/>
            <wp:positionH relativeFrom="column">
              <wp:posOffset>4718685</wp:posOffset>
            </wp:positionH>
            <wp:positionV relativeFrom="paragraph">
              <wp:posOffset>1231265</wp:posOffset>
            </wp:positionV>
            <wp:extent cx="1685925" cy="364081"/>
            <wp:effectExtent l="0" t="0" r="0" b="0"/>
            <wp:wrapNone/>
            <wp:docPr id="102" name="Grafik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4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C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04BCC" wp14:editId="275895AC">
                <wp:simplePos x="0" y="0"/>
                <wp:positionH relativeFrom="column">
                  <wp:posOffset>4604385</wp:posOffset>
                </wp:positionH>
                <wp:positionV relativeFrom="paragraph">
                  <wp:posOffset>1788795</wp:posOffset>
                </wp:positionV>
                <wp:extent cx="1936800" cy="0"/>
                <wp:effectExtent l="38100" t="76200" r="25400" b="95250"/>
                <wp:wrapNone/>
                <wp:docPr id="103" name="Gerade Verbindung mit Pfei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800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125B4" id="Gerade Verbindung mit Pfeil 103" o:spid="_x0000_s1026" type="#_x0000_t32" style="position:absolute;margin-left:362.55pt;margin-top:140.85pt;width:152.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" strokecolor="black [3040]" strokeweight="1.5pt">
                <v:stroke startarrow="block" endarrow="block"/>
              </v:shape>
            </w:pict>
          </mc:Fallback>
        </mc:AlternateContent>
      </w:r>
      <w:r w:rsidR="00CA1FC8" w:rsidRPr="00CA1F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CA8A97" wp14:editId="5A339F04">
                <wp:simplePos x="0" y="0"/>
                <wp:positionH relativeFrom="column">
                  <wp:posOffset>4117975</wp:posOffset>
                </wp:positionH>
                <wp:positionV relativeFrom="paragraph">
                  <wp:posOffset>1235710</wp:posOffset>
                </wp:positionV>
                <wp:extent cx="857250" cy="0"/>
                <wp:effectExtent l="28575" t="47625" r="66675" b="47625"/>
                <wp:wrapNone/>
                <wp:docPr id="99" name="Gerade Verbindung mit Pfe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4844" id="Gerade Verbindung mit Pfeil 99" o:spid="_x0000_s1026" type="#_x0000_t32" style="position:absolute;margin-left:324.25pt;margin-top:97.3pt;width:67.5pt;height:0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" strokecolor="black [3040]" strokeweight="1.5pt">
                <v:stroke startarrow="block" endarrow="block"/>
              </v:shape>
            </w:pict>
          </mc:Fallback>
        </mc:AlternateContent>
      </w:r>
      <w:r w:rsidR="00CA1FC8" w:rsidRPr="00CA1FC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19D07F" wp14:editId="66606B01">
                <wp:simplePos x="0" y="0"/>
                <wp:positionH relativeFrom="column">
                  <wp:posOffset>504825</wp:posOffset>
                </wp:positionH>
                <wp:positionV relativeFrom="paragraph">
                  <wp:posOffset>234315</wp:posOffset>
                </wp:positionV>
                <wp:extent cx="3571875" cy="2728595"/>
                <wp:effectExtent l="0" t="0" r="28575" b="14605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72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FC8" w:rsidRDefault="00AE2742" w:rsidP="00CA1FC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Eigenschaften</w:t>
                            </w:r>
                            <w:r w:rsidR="00CA1FC8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CA1FC8" w:rsidRDefault="003200DA" w:rsidP="00CA1FC8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  <w:r w:rsidR="00AE2742">
                              <w:rPr>
                                <w:sz w:val="24"/>
                              </w:rPr>
                              <w:t>indeutige</w:t>
                            </w:r>
                            <w:r w:rsidR="00CA1FC8">
                              <w:rPr>
                                <w:sz w:val="24"/>
                              </w:rPr>
                              <w:t xml:space="preserve"> ID</w:t>
                            </w:r>
                          </w:p>
                          <w:p w:rsidR="00AE2742" w:rsidRDefault="00AE2742" w:rsidP="00AE2742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Höhe (max. 30) und Breite (max. 30)</w:t>
                            </w:r>
                          </w:p>
                          <w:p w:rsidR="00AE2742" w:rsidRPr="003200DA" w:rsidRDefault="00AE2742" w:rsidP="00EE44B8">
                            <w:pPr>
                              <w:pStyle w:val="Listenabsatz"/>
                              <w:numPr>
                                <w:ilvl w:val="0"/>
                                <w:numId w:val="26"/>
                              </w:numPr>
                              <w:rPr>
                                <w:sz w:val="24"/>
                              </w:rPr>
                            </w:pPr>
                            <w:r w:rsidRPr="003200DA">
                              <w:rPr>
                                <w:sz w:val="24"/>
                              </w:rPr>
                              <w:t>Verbaut in genau einem Schrank an Position x/y</w:t>
                            </w:r>
                            <w:r w:rsidR="003200DA" w:rsidRPr="003200DA">
                              <w:rPr>
                                <w:sz w:val="24"/>
                              </w:rPr>
                              <w:t xml:space="preserve">. Das </w:t>
                            </w:r>
                            <w:r w:rsidRPr="003200DA">
                              <w:rPr>
                                <w:sz w:val="24"/>
                              </w:rPr>
                              <w:t>Gerät liegt</w:t>
                            </w:r>
                            <w:r w:rsidR="003200DA" w:rsidRPr="003200DA">
                              <w:rPr>
                                <w:sz w:val="24"/>
                              </w:rPr>
                              <w:t xml:space="preserve"> </w:t>
                            </w:r>
                            <w:r w:rsidR="003200DA">
                              <w:rPr>
                                <w:sz w:val="24"/>
                              </w:rPr>
                              <w:t>dabei</w:t>
                            </w:r>
                            <w:r w:rsidRPr="003200DA">
                              <w:rPr>
                                <w:sz w:val="24"/>
                              </w:rPr>
                              <w:t xml:space="preserve"> innerhalb des Schranks und über</w:t>
                            </w:r>
                            <w:r w:rsidR="003200DA">
                              <w:rPr>
                                <w:sz w:val="24"/>
                              </w:rPr>
                              <w:t>lappt nicht mit anderen Geräten</w:t>
                            </w:r>
                          </w:p>
                          <w:p w:rsidR="00CA1FC8" w:rsidRDefault="00CA1FC8" w:rsidP="00CA1FC8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D07F" id="_x0000_s1036" type="#_x0000_t202" style="position:absolute;margin-left:39.75pt;margin-top:18.45pt;width:281.25pt;height:214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" strokecolor="white [3212]">
                <v:textbox>
                  <w:txbxContent>
                    <w:p w:rsidR="00CA1FC8" w:rsidRDefault="00AE2742" w:rsidP="00CA1FC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Eigenschaften</w:t>
                      </w:r>
                      <w:r w:rsidR="00CA1FC8">
                        <w:rPr>
                          <w:sz w:val="24"/>
                        </w:rPr>
                        <w:t>:</w:t>
                      </w:r>
                    </w:p>
                    <w:p w:rsidR="00CA1FC8" w:rsidRDefault="003200DA" w:rsidP="00CA1FC8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</w:t>
                      </w:r>
                      <w:r w:rsidR="00AE2742">
                        <w:rPr>
                          <w:sz w:val="24"/>
                        </w:rPr>
                        <w:t>indeutige</w:t>
                      </w:r>
                      <w:r w:rsidR="00CA1FC8">
                        <w:rPr>
                          <w:sz w:val="24"/>
                        </w:rPr>
                        <w:t xml:space="preserve"> ID</w:t>
                      </w:r>
                    </w:p>
                    <w:p w:rsidR="00AE2742" w:rsidRDefault="00AE2742" w:rsidP="00AE2742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Höhe (max.</w:t>
                      </w:r>
                      <w:r>
                        <w:rPr>
                          <w:sz w:val="24"/>
                        </w:rPr>
                        <w:t xml:space="preserve"> 3</w:t>
                      </w:r>
                      <w:r>
                        <w:rPr>
                          <w:sz w:val="24"/>
                        </w:rPr>
                        <w:t>0) und Breite (max. 30)</w:t>
                      </w:r>
                    </w:p>
                    <w:p w:rsidR="00AE2742" w:rsidRPr="003200DA" w:rsidRDefault="00AE2742" w:rsidP="00EE44B8">
                      <w:pPr>
                        <w:pStyle w:val="Listenabsatz"/>
                        <w:numPr>
                          <w:ilvl w:val="0"/>
                          <w:numId w:val="26"/>
                        </w:numPr>
                        <w:rPr>
                          <w:sz w:val="24"/>
                        </w:rPr>
                      </w:pPr>
                      <w:r w:rsidRPr="003200DA">
                        <w:rPr>
                          <w:sz w:val="24"/>
                        </w:rPr>
                        <w:t>Verbaut in genau einem Schrank an Position x/y</w:t>
                      </w:r>
                      <w:r w:rsidR="003200DA" w:rsidRPr="003200DA">
                        <w:rPr>
                          <w:sz w:val="24"/>
                        </w:rPr>
                        <w:t xml:space="preserve">. Das </w:t>
                      </w:r>
                      <w:r w:rsidRPr="003200DA">
                        <w:rPr>
                          <w:sz w:val="24"/>
                        </w:rPr>
                        <w:t>Gerät liegt</w:t>
                      </w:r>
                      <w:r w:rsidR="003200DA" w:rsidRPr="003200DA">
                        <w:rPr>
                          <w:sz w:val="24"/>
                        </w:rPr>
                        <w:t xml:space="preserve"> </w:t>
                      </w:r>
                      <w:r w:rsidR="003200DA">
                        <w:rPr>
                          <w:sz w:val="24"/>
                        </w:rPr>
                        <w:t>dabei</w:t>
                      </w:r>
                      <w:r w:rsidRPr="003200DA">
                        <w:rPr>
                          <w:sz w:val="24"/>
                        </w:rPr>
                        <w:t xml:space="preserve"> innerhalb des Schranks und über</w:t>
                      </w:r>
                      <w:r w:rsidR="003200DA">
                        <w:rPr>
                          <w:sz w:val="24"/>
                        </w:rPr>
                        <w:t>lappt nicht mit anderen Geräten</w:t>
                      </w:r>
                    </w:p>
                    <w:p w:rsidR="00CA1FC8" w:rsidRDefault="00CA1FC8" w:rsidP="00CA1FC8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A1FC8" w:rsidRPr="00CA1FC8" w:rsidSect="00507B6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425" w:rsidRDefault="00BF0425" w:rsidP="008915CF">
      <w:r>
        <w:separator/>
      </w:r>
    </w:p>
  </w:endnote>
  <w:endnote w:type="continuationSeparator" w:id="0">
    <w:p w:rsidR="00BF0425" w:rsidRDefault="00BF0425" w:rsidP="0089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lavika Regular">
    <w:altName w:val="Arial Narrow"/>
    <w:panose1 w:val="00000000000000000000"/>
    <w:charset w:val="00"/>
    <w:family w:val="swiss"/>
    <w:notTrueType/>
    <w:pitch w:val="variable"/>
    <w:sig w:usb0="A00002AF" w:usb1="5000204A" w:usb2="00000000" w:usb3="00000000" w:csb0="0000009F" w:csb1="00000000"/>
  </w:font>
  <w:font w:name="Klavika Light">
    <w:altName w:val="Arial"/>
    <w:panose1 w:val="00000000000000000000"/>
    <w:charset w:val="00"/>
    <w:family w:val="swiss"/>
    <w:notTrueType/>
    <w:pitch w:val="variable"/>
    <w:sig w:usb0="A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721" w:rsidRDefault="00B8072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721" w:rsidRDefault="00B8072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721" w:rsidRDefault="00B807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425" w:rsidRDefault="00BF0425" w:rsidP="008915CF">
      <w:r>
        <w:separator/>
      </w:r>
    </w:p>
  </w:footnote>
  <w:footnote w:type="continuationSeparator" w:id="0">
    <w:p w:rsidR="00BF0425" w:rsidRDefault="00BF0425" w:rsidP="00891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71" w:rsidRDefault="0035459F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49579" o:spid="_x0000_s2067" type="#_x0000_t75" style="position:absolute;margin-left:0;margin-top:0;width:595.2pt;height:841.9pt;z-index:-251654144;mso-position-horizontal:center;mso-position-horizontal-relative:margin;mso-position-vertical:center;mso-position-vertical-relative:margin" o:allowincell="f">
          <v:imagedata r:id="rId1" o:title="FNT Briefbogen_HR_180309ohne Absenderzei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71" w:rsidRDefault="0035459F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49580" o:spid="_x0000_s2068" type="#_x0000_t75" style="position:absolute;margin-left:0;margin-top:0;width:595.2pt;height:841.9pt;z-index:-251653120;mso-position-horizontal:center;mso-position-horizontal-relative:margin;mso-position-vertical:center;mso-position-vertical-relative:margin" o:allowincell="f">
          <v:imagedata r:id="rId1" o:title="FNT Briefbogen_HR_180309ohne Absenderzeile"/>
          <w10:wrap anchorx="margin" anchory="margin"/>
        </v:shape>
      </w:pict>
    </w:r>
    <w:r w:rsidR="009542B1" w:rsidRPr="009542B1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align>center</wp:align>
          </wp:positionH>
          <wp:positionV relativeFrom="page">
            <wp:align>center</wp:align>
          </wp:positionV>
          <wp:extent cx="7560000" cy="10692000"/>
          <wp:effectExtent l="0" t="0" r="0" b="0"/>
          <wp:wrapNone/>
          <wp:docPr id="1" name="Grafik 1" descr="K:\Intern\03_Marketing\02 FNT and Product Collaterals\05_Geschäftsausstattung\14-2046-FNT Briefbogen_140320_Sammlung\FNT GmbH\14-2046-FNT Briefbogen_160404_pr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Intern\03_Marketing\02 FNT and Product Collaterals\05_Geschäftsausstattung\14-2046-FNT Briefbogen_140320_Sammlung\FNT GmbH\14-2046-FNT Briefbogen_160404_prin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71" w:rsidRDefault="0035459F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49578" o:spid="_x0000_s2066" type="#_x0000_t75" style="position:absolute;margin-left:0;margin-top:0;width:595.2pt;height:841.9pt;z-index:-251655168;mso-position-horizontal:center;mso-position-horizontal-relative:margin;mso-position-vertical:center;mso-position-vertical-relative:margin" o:allowincell="f">
          <v:imagedata r:id="rId1" o:title="FNT Briefbogen_HR_180309ohne Absenderzei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A8F2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48C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ECBC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567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6CFB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0BC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5431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EE58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4B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A42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97BF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054113A"/>
    <w:multiLevelType w:val="hybridMultilevel"/>
    <w:tmpl w:val="0C045346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787E9A"/>
    <w:multiLevelType w:val="hybridMultilevel"/>
    <w:tmpl w:val="379CBE4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B422D"/>
    <w:multiLevelType w:val="hybridMultilevel"/>
    <w:tmpl w:val="77266C94"/>
    <w:lvl w:ilvl="0" w:tplc="5E66EF92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3F96BF1"/>
    <w:multiLevelType w:val="hybridMultilevel"/>
    <w:tmpl w:val="A0A44DB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D38B4"/>
    <w:multiLevelType w:val="hybridMultilevel"/>
    <w:tmpl w:val="295AB1B8"/>
    <w:lvl w:ilvl="0" w:tplc="191216B2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A4539"/>
    <w:multiLevelType w:val="hybridMultilevel"/>
    <w:tmpl w:val="A96C2320"/>
    <w:lvl w:ilvl="0" w:tplc="04B615B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272A42"/>
    <w:multiLevelType w:val="hybridMultilevel"/>
    <w:tmpl w:val="BB16AA4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E3429"/>
    <w:multiLevelType w:val="hybridMultilevel"/>
    <w:tmpl w:val="9DFA2626"/>
    <w:lvl w:ilvl="0" w:tplc="FC307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E32F6E"/>
    <w:multiLevelType w:val="hybridMultilevel"/>
    <w:tmpl w:val="D8BA04C0"/>
    <w:lvl w:ilvl="0" w:tplc="BB8462EE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14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6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A4"/>
    <w:rsid w:val="00060F0E"/>
    <w:rsid w:val="00064C0E"/>
    <w:rsid w:val="00071B8C"/>
    <w:rsid w:val="000A3E49"/>
    <w:rsid w:val="000B7A61"/>
    <w:rsid w:val="000F0AC2"/>
    <w:rsid w:val="00120F76"/>
    <w:rsid w:val="00155466"/>
    <w:rsid w:val="001A2A9E"/>
    <w:rsid w:val="002030FD"/>
    <w:rsid w:val="002D01D5"/>
    <w:rsid w:val="003200DA"/>
    <w:rsid w:val="0035459F"/>
    <w:rsid w:val="00356B77"/>
    <w:rsid w:val="003A16BE"/>
    <w:rsid w:val="003D1610"/>
    <w:rsid w:val="00445927"/>
    <w:rsid w:val="00474768"/>
    <w:rsid w:val="00507B6B"/>
    <w:rsid w:val="00517456"/>
    <w:rsid w:val="005C7471"/>
    <w:rsid w:val="0065108A"/>
    <w:rsid w:val="006A2C71"/>
    <w:rsid w:val="006C760F"/>
    <w:rsid w:val="006F018D"/>
    <w:rsid w:val="00750F4F"/>
    <w:rsid w:val="00830A0D"/>
    <w:rsid w:val="008915CF"/>
    <w:rsid w:val="008A513E"/>
    <w:rsid w:val="008A5C62"/>
    <w:rsid w:val="008E2362"/>
    <w:rsid w:val="00904A99"/>
    <w:rsid w:val="009542B1"/>
    <w:rsid w:val="00973629"/>
    <w:rsid w:val="00A24807"/>
    <w:rsid w:val="00A76997"/>
    <w:rsid w:val="00AC6416"/>
    <w:rsid w:val="00AD4D24"/>
    <w:rsid w:val="00AE2742"/>
    <w:rsid w:val="00B80721"/>
    <w:rsid w:val="00BF0425"/>
    <w:rsid w:val="00CA1FC8"/>
    <w:rsid w:val="00CD1B40"/>
    <w:rsid w:val="00CE6B24"/>
    <w:rsid w:val="00D2633E"/>
    <w:rsid w:val="00D63C85"/>
    <w:rsid w:val="00E241A4"/>
    <w:rsid w:val="00E44156"/>
    <w:rsid w:val="00E70FAD"/>
    <w:rsid w:val="00EB0CE2"/>
    <w:rsid w:val="00ED1335"/>
    <w:rsid w:val="00F10CD2"/>
    <w:rsid w:val="00FF40A1"/>
    <w:rsid w:val="00F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03BFF50"/>
  <w15:docId w15:val="{773B4890-5F26-41F5-A0BF-1B230D1B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8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F5E35"/>
    <w:rPr>
      <w:rFonts w:cs="Arial"/>
      <w:color w:val="262626" w:themeColor="text1" w:themeTint="D9"/>
    </w:rPr>
  </w:style>
  <w:style w:type="paragraph" w:styleId="berschrift1">
    <w:name w:val="heading 1"/>
    <w:basedOn w:val="Standard"/>
    <w:next w:val="Standard"/>
    <w:autoRedefine/>
    <w:qFormat/>
    <w:rsid w:val="00FF5E35"/>
    <w:pPr>
      <w:keepNext/>
      <w:numPr>
        <w:numId w:val="23"/>
      </w:numPr>
      <w:tabs>
        <w:tab w:val="left" w:pos="567"/>
      </w:tabs>
      <w:spacing w:before="240" w:after="240"/>
      <w:contextualSpacing/>
      <w:outlineLvl w:val="0"/>
    </w:pPr>
    <w:rPr>
      <w:bCs/>
      <w:color w:val="4B4B4D" w:themeColor="accent5" w:themeShade="BF"/>
      <w:kern w:val="3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FF5E35"/>
    <w:pPr>
      <w:keepNext/>
      <w:numPr>
        <w:ilvl w:val="1"/>
        <w:numId w:val="23"/>
      </w:numPr>
      <w:tabs>
        <w:tab w:val="left" w:pos="567"/>
      </w:tabs>
      <w:spacing w:before="240" w:after="60"/>
      <w:outlineLvl w:val="1"/>
    </w:pPr>
    <w:rPr>
      <w:color w:val="4B4B4D" w:themeColor="accent5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FF5E35"/>
    <w:pPr>
      <w:keepNext/>
      <w:numPr>
        <w:ilvl w:val="2"/>
        <w:numId w:val="23"/>
      </w:numPr>
      <w:spacing w:before="240" w:after="60"/>
      <w:outlineLvl w:val="2"/>
    </w:pPr>
    <w:rPr>
      <w:bCs/>
      <w:color w:val="4B4B4D" w:themeColor="accent5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FF5E35"/>
    <w:pPr>
      <w:keepNext/>
      <w:numPr>
        <w:ilvl w:val="3"/>
        <w:numId w:val="23"/>
      </w:numPr>
      <w:spacing w:before="240" w:after="60"/>
      <w:outlineLvl w:val="3"/>
    </w:pPr>
    <w:rPr>
      <w:bCs/>
      <w:color w:val="4B4B4D" w:themeColor="accent5" w:themeShade="BF"/>
      <w:sz w:val="22"/>
      <w:szCs w:val="28"/>
    </w:rPr>
  </w:style>
  <w:style w:type="paragraph" w:styleId="berschrift5">
    <w:name w:val="heading 5"/>
    <w:basedOn w:val="Standard"/>
    <w:next w:val="Standard"/>
    <w:link w:val="berschrift5Zchn"/>
    <w:autoRedefine/>
    <w:qFormat/>
    <w:rsid w:val="00FF5E35"/>
    <w:pPr>
      <w:spacing w:before="240" w:after="60"/>
      <w:outlineLvl w:val="4"/>
    </w:pPr>
    <w:rPr>
      <w:b/>
      <w:bCs/>
      <w:iCs/>
      <w:color w:val="4B4B4D" w:themeColor="accent5" w:themeShade="BF"/>
      <w:szCs w:val="26"/>
    </w:rPr>
  </w:style>
  <w:style w:type="paragraph" w:styleId="berschrift6">
    <w:name w:val="heading 6"/>
    <w:basedOn w:val="Standard"/>
    <w:next w:val="Standard"/>
    <w:link w:val="berschrift6Zchn"/>
    <w:autoRedefine/>
    <w:qFormat/>
    <w:rsid w:val="00FF5E35"/>
    <w:pPr>
      <w:spacing w:before="240" w:after="60"/>
      <w:outlineLvl w:val="5"/>
    </w:pPr>
    <w:rPr>
      <w:bCs/>
      <w:color w:val="4B4B4D" w:themeColor="accent5" w:themeShade="BF"/>
      <w:szCs w:val="22"/>
      <w:u w:val="single"/>
    </w:rPr>
  </w:style>
  <w:style w:type="paragraph" w:styleId="berschrift7">
    <w:name w:val="heading 7"/>
    <w:basedOn w:val="Standard"/>
    <w:next w:val="Standard"/>
    <w:link w:val="berschrift7Zchn"/>
    <w:autoRedefine/>
    <w:qFormat/>
    <w:rsid w:val="00FF5E35"/>
    <w:pPr>
      <w:numPr>
        <w:ilvl w:val="6"/>
        <w:numId w:val="23"/>
      </w:numPr>
      <w:spacing w:before="240" w:after="60"/>
      <w:outlineLvl w:val="6"/>
    </w:pPr>
    <w:rPr>
      <w:color w:val="4B4B4D" w:themeColor="accent5" w:themeShade="BF"/>
    </w:rPr>
  </w:style>
  <w:style w:type="paragraph" w:styleId="berschrift8">
    <w:name w:val="heading 8"/>
    <w:basedOn w:val="Standard"/>
    <w:next w:val="Standard"/>
    <w:link w:val="berschrift8Zchn"/>
    <w:autoRedefine/>
    <w:qFormat/>
    <w:rsid w:val="00FF5E35"/>
    <w:pPr>
      <w:numPr>
        <w:ilvl w:val="7"/>
        <w:numId w:val="23"/>
      </w:numPr>
      <w:spacing w:before="240" w:after="60"/>
      <w:outlineLvl w:val="7"/>
    </w:pPr>
    <w:rPr>
      <w:i/>
      <w:iCs/>
      <w:color w:val="4B4B4D" w:themeColor="accent5" w:themeShade="BF"/>
    </w:rPr>
  </w:style>
  <w:style w:type="paragraph" w:styleId="berschrift9">
    <w:name w:val="heading 9"/>
    <w:basedOn w:val="Standard"/>
    <w:next w:val="Standard"/>
    <w:link w:val="berschrift9Zchn"/>
    <w:autoRedefine/>
    <w:qFormat/>
    <w:rsid w:val="00FF5E35"/>
    <w:pPr>
      <w:numPr>
        <w:ilvl w:val="8"/>
        <w:numId w:val="23"/>
      </w:numPr>
      <w:spacing w:before="240" w:after="60"/>
      <w:outlineLvl w:val="8"/>
    </w:pPr>
    <w:rPr>
      <w:color w:val="4B4B4D" w:themeColor="accent5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sid w:val="000A3E49"/>
    <w:pPr>
      <w:tabs>
        <w:tab w:val="left" w:pos="8278"/>
      </w:tabs>
    </w:pPr>
  </w:style>
  <w:style w:type="character" w:styleId="Hyperlink">
    <w:name w:val="Hyperlink"/>
    <w:basedOn w:val="Absatz-Standardschriftart"/>
    <w:semiHidden/>
    <w:rsid w:val="000A3E49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15546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546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546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915C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915CF"/>
    <w:rPr>
      <w:sz w:val="24"/>
      <w:szCs w:val="24"/>
    </w:rPr>
  </w:style>
  <w:style w:type="paragraph" w:styleId="Fuzeile">
    <w:name w:val="footer"/>
    <w:basedOn w:val="Standard"/>
    <w:link w:val="FuzeileZchn"/>
    <w:uiPriority w:val="18"/>
    <w:qFormat/>
    <w:rsid w:val="00FF5E35"/>
    <w:pPr>
      <w:tabs>
        <w:tab w:val="center" w:pos="4536"/>
        <w:tab w:val="right" w:pos="9072"/>
      </w:tabs>
      <w:spacing w:after="120"/>
      <w:jc w:val="right"/>
    </w:pPr>
    <w:rPr>
      <w:color w:val="7F7F7F" w:themeColor="text1" w:themeTint="80"/>
      <w:sz w:val="16"/>
    </w:rPr>
  </w:style>
  <w:style w:type="character" w:customStyle="1" w:styleId="FuzeileZchn">
    <w:name w:val="Fußzeile Zchn"/>
    <w:basedOn w:val="Absatz-Standardschriftart"/>
    <w:link w:val="Fuzeile"/>
    <w:uiPriority w:val="18"/>
    <w:rsid w:val="00FF5E35"/>
    <w:rPr>
      <w:rFonts w:cs="Arial"/>
      <w:color w:val="7F7F7F" w:themeColor="text1" w:themeTint="80"/>
      <w:sz w:val="16"/>
    </w:rPr>
  </w:style>
  <w:style w:type="paragraph" w:customStyle="1" w:styleId="FNTTabellenlegende">
    <w:name w:val="FNT Tabellenlegende"/>
    <w:basedOn w:val="Standard"/>
    <w:uiPriority w:val="2"/>
    <w:qFormat/>
    <w:rsid w:val="00FF5E35"/>
    <w:pPr>
      <w:keepNext/>
    </w:pPr>
    <w:rPr>
      <w:color w:val="404040" w:themeColor="text1" w:themeTint="BF"/>
      <w:sz w:val="18"/>
      <w:szCs w:val="18"/>
    </w:rPr>
  </w:style>
  <w:style w:type="paragraph" w:customStyle="1" w:styleId="FNTBeschriftungTabelleoderAbbildung">
    <w:name w:val="FNT Beschriftung Tabelle oder Abbildung"/>
    <w:basedOn w:val="Standard"/>
    <w:uiPriority w:val="2"/>
    <w:qFormat/>
    <w:rsid w:val="00FF5E35"/>
    <w:pPr>
      <w:spacing w:before="60" w:after="120"/>
    </w:pPr>
    <w:rPr>
      <w:sz w:val="18"/>
      <w:szCs w:val="18"/>
    </w:rPr>
  </w:style>
  <w:style w:type="paragraph" w:customStyle="1" w:styleId="FNTDeckblattTitel">
    <w:name w:val="FNT Deckblatt Titel"/>
    <w:basedOn w:val="Standard"/>
    <w:autoRedefine/>
    <w:uiPriority w:val="3"/>
    <w:qFormat/>
    <w:rsid w:val="00FF5E35"/>
    <w:pPr>
      <w:spacing w:before="120" w:after="600"/>
      <w:ind w:left="425"/>
    </w:pPr>
    <w:rPr>
      <w:noProof/>
      <w:color w:val="4B4B4D" w:themeColor="accent5" w:themeShade="BF"/>
      <w:sz w:val="28"/>
    </w:rPr>
  </w:style>
  <w:style w:type="paragraph" w:customStyle="1" w:styleId="FNTDeckblattTitelklein">
    <w:name w:val="FNT Deckblatt Titel klein"/>
    <w:basedOn w:val="Standard"/>
    <w:autoRedefine/>
    <w:uiPriority w:val="3"/>
    <w:qFormat/>
    <w:rsid w:val="00FF5E35"/>
    <w:pPr>
      <w:spacing w:before="5600"/>
    </w:pPr>
    <w:rPr>
      <w:rFonts w:ascii="Klavika Regular" w:hAnsi="Klavika Regular"/>
      <w:color w:val="4B4B4D" w:themeColor="accent5" w:themeShade="BF"/>
      <w:sz w:val="52"/>
    </w:rPr>
  </w:style>
  <w:style w:type="paragraph" w:customStyle="1" w:styleId="FNTInhaltsverzeichnisTitel">
    <w:name w:val="FNT Inhaltsverzeichnis Titel"/>
    <w:basedOn w:val="FNTEinleitung"/>
    <w:autoRedefine/>
    <w:uiPriority w:val="3"/>
    <w:qFormat/>
    <w:rsid w:val="00FF5E35"/>
    <w:pPr>
      <w:pageBreakBefore/>
      <w:tabs>
        <w:tab w:val="left" w:pos="9050"/>
      </w:tabs>
      <w:spacing w:before="120" w:after="240"/>
    </w:pPr>
    <w:rPr>
      <w:szCs w:val="24"/>
    </w:rPr>
  </w:style>
  <w:style w:type="paragraph" w:customStyle="1" w:styleId="FNTEinleitung">
    <w:name w:val="FNT Einleitung"/>
    <w:basedOn w:val="Standard"/>
    <w:autoRedefine/>
    <w:uiPriority w:val="3"/>
    <w:qFormat/>
    <w:rsid w:val="00FF5E35"/>
    <w:pPr>
      <w:spacing w:before="360" w:after="120"/>
      <w:contextualSpacing/>
    </w:pPr>
    <w:rPr>
      <w:color w:val="4B4B4D" w:themeColor="accent5" w:themeShade="BF"/>
      <w:sz w:val="40"/>
    </w:rPr>
  </w:style>
  <w:style w:type="character" w:customStyle="1" w:styleId="FNTTextAkzent1nderung1">
    <w:name w:val="FNT Text Akzent 1 (Änderung 1)"/>
    <w:basedOn w:val="Absatz-Standardschriftart"/>
    <w:uiPriority w:val="1"/>
    <w:qFormat/>
    <w:rsid w:val="00FF5E35"/>
    <w:rPr>
      <w:rFonts w:ascii="Arial" w:hAnsi="Arial"/>
      <w:i/>
      <w:color w:val="FF0000"/>
    </w:rPr>
  </w:style>
  <w:style w:type="character" w:customStyle="1" w:styleId="FNTTextAkzent2nderung2">
    <w:name w:val="FNT Text Akzent 2 (Änderung 2)"/>
    <w:basedOn w:val="FNTTextAkzent1nderung1"/>
    <w:uiPriority w:val="1"/>
    <w:qFormat/>
    <w:rsid w:val="00FF5E35"/>
    <w:rPr>
      <w:rFonts w:ascii="Arial" w:hAnsi="Arial"/>
      <w:i/>
      <w:dstrike w:val="0"/>
      <w:color w:val="FF0000"/>
      <w:bdr w:val="none" w:sz="0" w:space="0" w:color="auto"/>
      <w:shd w:val="clear" w:color="auto" w:fill="FFFF00"/>
      <w:vertAlign w:val="baseline"/>
    </w:rPr>
  </w:style>
  <w:style w:type="character" w:customStyle="1" w:styleId="FNTTextAkzent3nderung3">
    <w:name w:val="FNT Text Akzent 3 (Änderung 3)"/>
    <w:basedOn w:val="FNTTextAkzent1nderung1"/>
    <w:uiPriority w:val="1"/>
    <w:qFormat/>
    <w:rsid w:val="00FF5E35"/>
    <w:rPr>
      <w:rFonts w:ascii="Arial" w:hAnsi="Arial"/>
      <w:i/>
      <w:color w:val="FF0000"/>
      <w:bdr w:val="none" w:sz="0" w:space="0" w:color="auto"/>
      <w:shd w:val="clear" w:color="auto" w:fill="B9CAF3" w:themeFill="accent2" w:themeFillTint="33"/>
    </w:rPr>
  </w:style>
  <w:style w:type="character" w:customStyle="1" w:styleId="FNTTextAkzent4">
    <w:name w:val="FNT Text Akzent 4"/>
    <w:basedOn w:val="FNTTextAkzent1nderung1"/>
    <w:uiPriority w:val="1"/>
    <w:qFormat/>
    <w:rsid w:val="00FF5E35"/>
    <w:rPr>
      <w:rFonts w:ascii="Arial" w:hAnsi="Arial"/>
      <w:i/>
      <w:color w:val="FFFFFF" w:themeColor="background1"/>
      <w:bdr w:val="none" w:sz="0" w:space="0" w:color="auto"/>
      <w:shd w:val="clear" w:color="auto" w:fill="000000" w:themeFill="text2" w:themeFillShade="BF"/>
    </w:rPr>
  </w:style>
  <w:style w:type="character" w:customStyle="1" w:styleId="FNTTextAkzent5">
    <w:name w:val="FNT Text Akzent 5"/>
    <w:basedOn w:val="FNTTextAkzent1nderung1"/>
    <w:uiPriority w:val="1"/>
    <w:qFormat/>
    <w:rsid w:val="00FF5E35"/>
    <w:rPr>
      <w:rFonts w:ascii="Arial" w:hAnsi="Arial"/>
      <w:i/>
      <w:color w:val="auto"/>
      <w:bdr w:val="none" w:sz="0" w:space="0" w:color="auto"/>
      <w:shd w:val="clear" w:color="auto" w:fill="CCCCCC" w:themeFill="text2" w:themeFillTint="33"/>
    </w:rPr>
  </w:style>
  <w:style w:type="character" w:customStyle="1" w:styleId="FNTTextAkzent6">
    <w:name w:val="FNT Text Akzent 6"/>
    <w:basedOn w:val="FNTTextAkzent4"/>
    <w:uiPriority w:val="1"/>
    <w:qFormat/>
    <w:rsid w:val="00FF5E35"/>
    <w:rPr>
      <w:rFonts w:ascii="Arial" w:hAnsi="Arial"/>
      <w:b w:val="0"/>
      <w:i/>
      <w:color w:val="FFFFFF" w:themeColor="background1"/>
      <w:bdr w:val="none" w:sz="0" w:space="0" w:color="auto"/>
      <w:shd w:val="clear" w:color="auto" w:fill="D3D325" w:themeFill="accent4"/>
    </w:rPr>
  </w:style>
  <w:style w:type="character" w:customStyle="1" w:styleId="FNTTextAkzent7">
    <w:name w:val="FNT Text Akzent 7"/>
    <w:basedOn w:val="FNTTextAkzent6"/>
    <w:uiPriority w:val="1"/>
    <w:qFormat/>
    <w:rsid w:val="00FF5E35"/>
    <w:rPr>
      <w:rFonts w:ascii="Arial" w:hAnsi="Arial"/>
      <w:b w:val="0"/>
      <w:i/>
      <w:color w:val="262626" w:themeColor="text1" w:themeTint="D9"/>
      <w:bdr w:val="none" w:sz="0" w:space="0" w:color="auto"/>
      <w:shd w:val="clear" w:color="auto" w:fill="D3D325" w:themeFill="accent4"/>
    </w:rPr>
  </w:style>
  <w:style w:type="paragraph" w:customStyle="1" w:styleId="FNTUCAlternativablauf">
    <w:name w:val="FNT UC Alternativablauf"/>
    <w:basedOn w:val="Standard"/>
    <w:autoRedefine/>
    <w:qFormat/>
    <w:rsid w:val="00FF5E35"/>
    <w:pPr>
      <w:keepNext/>
      <w:keepLines/>
      <w:tabs>
        <w:tab w:val="left" w:pos="284"/>
      </w:tabs>
      <w:spacing w:before="120"/>
    </w:pPr>
  </w:style>
  <w:style w:type="paragraph" w:customStyle="1" w:styleId="KopfzeileTitel">
    <w:name w:val="Kopfzeile_Titel"/>
    <w:basedOn w:val="Standard"/>
    <w:autoRedefine/>
    <w:qFormat/>
    <w:rsid w:val="00FF5E35"/>
    <w:pPr>
      <w:tabs>
        <w:tab w:val="center" w:pos="4536"/>
        <w:tab w:val="right" w:pos="9072"/>
      </w:tabs>
      <w:spacing w:after="40"/>
    </w:pPr>
    <w:rPr>
      <w:rFonts w:ascii="Klavika Light" w:hAnsi="Klavika Light"/>
      <w:caps/>
      <w:color w:val="808080" w:themeColor="background1" w:themeShade="80"/>
      <w:w w:val="110"/>
      <w:sz w:val="16"/>
    </w:rPr>
  </w:style>
  <w:style w:type="character" w:customStyle="1" w:styleId="FNTGreen">
    <w:name w:val="FNT Green"/>
    <w:basedOn w:val="Absatz-Standardschriftart"/>
    <w:uiPriority w:val="1"/>
    <w:qFormat/>
    <w:rsid w:val="00FF5E35"/>
    <w:rPr>
      <w:b/>
      <w:color w:val="D3D325" w:themeColor="accent4"/>
    </w:rPr>
  </w:style>
  <w:style w:type="character" w:customStyle="1" w:styleId="berschrift2Zchn">
    <w:name w:val="Überschrift 2 Zchn"/>
    <w:basedOn w:val="Absatz-Standardschriftart"/>
    <w:link w:val="berschrift2"/>
    <w:rsid w:val="00FF5E35"/>
    <w:rPr>
      <w:rFonts w:cs="Arial"/>
      <w:color w:val="4B4B4D" w:themeColor="accent5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FF5E35"/>
    <w:rPr>
      <w:rFonts w:cs="Arial"/>
      <w:bCs/>
      <w:color w:val="4B4B4D" w:themeColor="accent5" w:themeShade="BF"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rsid w:val="00FF5E35"/>
    <w:rPr>
      <w:rFonts w:cs="Arial"/>
      <w:bCs/>
      <w:color w:val="4B4B4D" w:themeColor="accent5" w:themeShade="BF"/>
      <w:sz w:val="22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FF5E35"/>
    <w:rPr>
      <w:rFonts w:cs="Arial"/>
      <w:b/>
      <w:bCs/>
      <w:iCs/>
      <w:color w:val="4B4B4D" w:themeColor="accent5" w:themeShade="BF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FF5E35"/>
    <w:rPr>
      <w:rFonts w:cs="Arial"/>
      <w:bCs/>
      <w:color w:val="4B4B4D" w:themeColor="accent5" w:themeShade="BF"/>
      <w:szCs w:val="22"/>
      <w:u w:val="single"/>
    </w:rPr>
  </w:style>
  <w:style w:type="character" w:customStyle="1" w:styleId="berschrift7Zchn">
    <w:name w:val="Überschrift 7 Zchn"/>
    <w:basedOn w:val="Absatz-Standardschriftart"/>
    <w:link w:val="berschrift7"/>
    <w:rsid w:val="00FF5E35"/>
    <w:rPr>
      <w:rFonts w:cs="Arial"/>
      <w:color w:val="4B4B4D" w:themeColor="accent5" w:themeShade="BF"/>
    </w:rPr>
  </w:style>
  <w:style w:type="character" w:customStyle="1" w:styleId="berschrift8Zchn">
    <w:name w:val="Überschrift 8 Zchn"/>
    <w:basedOn w:val="Absatz-Standardschriftart"/>
    <w:link w:val="berschrift8"/>
    <w:rsid w:val="00FF5E35"/>
    <w:rPr>
      <w:rFonts w:cs="Arial"/>
      <w:i/>
      <w:iCs/>
      <w:color w:val="4B4B4D" w:themeColor="accent5" w:themeShade="BF"/>
    </w:rPr>
  </w:style>
  <w:style w:type="character" w:customStyle="1" w:styleId="berschrift9Zchn">
    <w:name w:val="Überschrift 9 Zchn"/>
    <w:basedOn w:val="Absatz-Standardschriftart"/>
    <w:link w:val="berschrift9"/>
    <w:rsid w:val="00FF5E35"/>
    <w:rPr>
      <w:rFonts w:cs="Arial"/>
      <w:color w:val="4B4B4D" w:themeColor="accent5" w:themeShade="BF"/>
      <w:sz w:val="22"/>
      <w:szCs w:val="22"/>
    </w:rPr>
  </w:style>
  <w:style w:type="paragraph" w:styleId="Beschriftung">
    <w:name w:val="caption"/>
    <w:basedOn w:val="Standard"/>
    <w:next w:val="Standard"/>
    <w:semiHidden/>
    <w:unhideWhenUsed/>
    <w:qFormat/>
    <w:rsid w:val="00FF5E35"/>
    <w:pPr>
      <w:spacing w:after="200"/>
    </w:pPr>
    <w:rPr>
      <w:b/>
      <w:bCs/>
      <w:color w:val="646567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5E35"/>
    <w:pPr>
      <w:keepLines/>
      <w:numPr>
        <w:numId w:val="0"/>
      </w:numPr>
      <w:tabs>
        <w:tab w:val="clear" w:pos="567"/>
      </w:tabs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4B4B4D" w:themeColor="accent1" w:themeShade="BF"/>
      <w:kern w:val="0"/>
      <w:sz w:val="28"/>
      <w:szCs w:val="28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0F4F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E7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Java_(programming_language)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Java_(programming_language)" TargetMode="External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Java_(programming_language)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www.pngall.com/database-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rv01\DORIS\Templates\FNT_Office_Organization\Letter_FNT_HR_ohne%20Absenderzeile.dotx" TargetMode="External"/></Relationships>
</file>

<file path=word/theme/theme1.xml><?xml version="1.0" encoding="utf-8"?>
<a:theme xmlns:a="http://schemas.openxmlformats.org/drawingml/2006/main" name="Larissa-Design">
  <a:themeElements>
    <a:clrScheme name="FNT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646567"/>
      </a:accent1>
      <a:accent2>
        <a:srgbClr val="0F265C"/>
      </a:accent2>
      <a:accent3>
        <a:srgbClr val="C7C7C7"/>
      </a:accent3>
      <a:accent4>
        <a:srgbClr val="D3D325"/>
      </a:accent4>
      <a:accent5>
        <a:srgbClr val="646567"/>
      </a:accent5>
      <a:accent6>
        <a:srgbClr val="F2F2F2"/>
      </a:accent6>
      <a:hlink>
        <a:srgbClr val="D3D325"/>
      </a:hlink>
      <a:folHlink>
        <a:srgbClr val="87878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1271B3-C1FB-48D6-9203-D456A40D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Letter_FNT_HR_ohne Absenderzeile.dotx</Template>
  <TotalTime>0</TotalTime>
  <Pages>2</Pages>
  <Words>14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FNT GmbH</vt:lpstr>
    </vt:vector>
  </TitlesOfParts>
  <Company>fnt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FNT GmbH</dc:title>
  <dc:creator>Marco Scholz</dc:creator>
  <cp:lastModifiedBy>Thomas Krauß</cp:lastModifiedBy>
  <cp:revision>3</cp:revision>
  <cp:lastPrinted>2014-05-10T15:11:00Z</cp:lastPrinted>
  <dcterms:created xsi:type="dcterms:W3CDTF">2018-07-31T15:05:00Z</dcterms:created>
  <dcterms:modified xsi:type="dcterms:W3CDTF">2018-10-15T07:17:00Z</dcterms:modified>
</cp:coreProperties>
</file>